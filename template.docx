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79714" w14:textId="77777777" w:rsidR="00E92873" w:rsidRPr="001B2D02" w:rsidRDefault="00E92873" w:rsidP="00E408B0">
      <w:pPr>
        <w:pStyle w:val="Heading1"/>
        <w:spacing w:after="0"/>
        <w:rPr>
          <w:rFonts w:ascii="Tahoma" w:hAnsi="Tahoma" w:cs="Tahoma"/>
        </w:rPr>
      </w:pPr>
      <w:r w:rsidRPr="001B2D02">
        <w:rPr>
          <w:rFonts w:ascii="Tahoma" w:hAnsi="Tahoma" w:cs="Tahoma"/>
        </w:rPr>
        <w:t>Section One: Multiple Choice</w:t>
      </w:r>
      <w:r w:rsidR="00A054F1" w:rsidRPr="001B2D02">
        <w:rPr>
          <w:rFonts w:ascii="Tahoma" w:hAnsi="Tahoma" w:cs="Tahoma"/>
        </w:rPr>
        <w:t xml:space="preserve"> – </w:t>
      </w:r>
      <w:r w:rsidR="008F4A7F" w:rsidRPr="001B2D02">
        <w:rPr>
          <w:rFonts w:ascii="Tahoma" w:hAnsi="Tahoma" w:cs="Tahoma"/>
        </w:rPr>
        <w:t xml:space="preserve">Maximum </w:t>
      </w:r>
      <w:r w:rsidR="005370BD" w:rsidRPr="001B2D02">
        <w:rPr>
          <w:rFonts w:ascii="Tahoma" w:hAnsi="Tahoma" w:cs="Tahoma"/>
        </w:rPr>
        <w:t>2</w:t>
      </w:r>
      <w:r w:rsidR="00A054F1" w:rsidRPr="001B2D02">
        <w:rPr>
          <w:rFonts w:ascii="Tahoma" w:hAnsi="Tahoma" w:cs="Tahoma"/>
        </w:rPr>
        <w:t xml:space="preserve">0 </w:t>
      </w:r>
      <w:r w:rsidR="009A3336" w:rsidRPr="001B2D02">
        <w:rPr>
          <w:rFonts w:ascii="Tahoma" w:hAnsi="Tahoma" w:cs="Tahoma"/>
        </w:rPr>
        <w:t>mark</w:t>
      </w:r>
      <w:r w:rsidR="00A054F1" w:rsidRPr="001B2D02">
        <w:rPr>
          <w:rFonts w:ascii="Tahoma" w:hAnsi="Tahoma" w:cs="Tahoma"/>
        </w:rPr>
        <w:t>s</w:t>
      </w:r>
      <w:r w:rsidR="00D763FC" w:rsidRPr="001B2D02">
        <w:rPr>
          <w:rFonts w:ascii="Tahoma" w:hAnsi="Tahoma" w:cs="Tahoma"/>
        </w:rPr>
        <w:t xml:space="preserve"> </w:t>
      </w:r>
    </w:p>
    <w:p w14:paraId="2ACBB72E" w14:textId="77777777" w:rsidR="00E92873" w:rsidRPr="00176B3B" w:rsidRDefault="00E92873" w:rsidP="00E408B0">
      <w:pPr>
        <w:jc w:val="left"/>
        <w:rPr>
          <w:rStyle w:val="SubtleEmphasis"/>
          <w:rFonts w:ascii="Tahoma" w:hAnsi="Tahoma" w:cs="Tahoma"/>
        </w:rPr>
      </w:pPr>
      <w:r w:rsidRPr="00176B3B">
        <w:rPr>
          <w:rStyle w:val="SubtleEmphasis"/>
          <w:rFonts w:ascii="Tahoma" w:hAnsi="Tahoma" w:cs="Tahoma"/>
        </w:rPr>
        <w:t xml:space="preserve">Each question has ONE correct answer unless indicated otherwise. </w:t>
      </w:r>
    </w:p>
    <w:p w14:paraId="643F1C2D" w14:textId="77777777" w:rsidR="00EC64EA" w:rsidRPr="008F4A7F" w:rsidRDefault="00EC64EA" w:rsidP="000B33FA">
      <w:pPr>
        <w:pStyle w:val="NoSpacing"/>
        <w:spacing w:line="276" w:lineRule="auto"/>
        <w:jc w:val="left"/>
        <w:rPr>
          <w:rFonts w:ascii="Tahoma" w:hAnsi="Tahoma" w:cs="Tahoma"/>
        </w:rPr>
      </w:pPr>
      <w:r w:rsidRPr="008F4A7F">
        <w:rPr>
          <w:rFonts w:ascii="Tahoma" w:hAnsi="Tahoma" w:cs="Tahoma"/>
        </w:rPr>
        <w:t xml:space="preserve">Instructions: Choose the best answer from the options provided. Each question carries </w:t>
      </w:r>
      <w:r w:rsidR="000B33FA" w:rsidRPr="008F4A7F">
        <w:rPr>
          <w:rFonts w:ascii="Tahoma" w:hAnsi="Tahoma" w:cs="Tahoma"/>
        </w:rPr>
        <w:t>1</w:t>
      </w:r>
      <w:r w:rsidRPr="008F4A7F">
        <w:rPr>
          <w:rFonts w:ascii="Tahoma" w:hAnsi="Tahoma" w:cs="Tahoma"/>
        </w:rPr>
        <w:t xml:space="preserve"> </w:t>
      </w:r>
      <w:r w:rsidR="009A3336">
        <w:rPr>
          <w:rFonts w:ascii="Tahoma" w:hAnsi="Tahoma" w:cs="Tahoma"/>
        </w:rPr>
        <w:t>mark</w:t>
      </w:r>
      <w:r w:rsidRPr="008F4A7F">
        <w:rPr>
          <w:rFonts w:ascii="Tahoma" w:hAnsi="Tahoma" w:cs="Tahoma"/>
        </w:rPr>
        <w:t>.</w:t>
      </w:r>
    </w:p>
    <w:p w14:paraId="6428DA97" w14:textId="77777777" w:rsidR="00EC64EA" w:rsidRPr="001F092B" w:rsidRDefault="00EC64EA" w:rsidP="000B33FA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0E56B072" w14:textId="5CA67525" w:rsidR="00EC64EA" w:rsidRPr="00AB2190" w:rsidRDefault="005E3E94" w:rsidP="000B33FA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AB2190">
        <w:rPr>
          <w:rFonts w:ascii="Tahoma" w:hAnsi="Tahoma" w:cs="Tahoma"/>
          <w:b/>
          <w:bCs/>
        </w:rPr>
        <w:t>{{MCQ1}}</w:t>
      </w:r>
    </w:p>
    <w:p w14:paraId="67DEC9DA" w14:textId="3356EA16" w:rsidR="00AB14DC" w:rsidRPr="00AB14DC" w:rsidRDefault="00AB14DC" w:rsidP="00AB14DC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 w:rsidR="005E3E94">
        <w:rPr>
          <w:rFonts w:ascii="Tahoma" w:hAnsi="Tahoma" w:cs="Tahoma"/>
        </w:rPr>
        <w:t>{{MCQ1_a}}</w:t>
      </w:r>
    </w:p>
    <w:p w14:paraId="68F2A60E" w14:textId="61FB627D" w:rsidR="00AB14DC" w:rsidRPr="00AB14DC" w:rsidRDefault="00AB14DC" w:rsidP="00AB14DC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 w:rsidR="005E3E94">
        <w:rPr>
          <w:rFonts w:ascii="Tahoma" w:hAnsi="Tahoma" w:cs="Tahoma"/>
        </w:rPr>
        <w:t>{{MCQ1_b}}</w:t>
      </w:r>
    </w:p>
    <w:p w14:paraId="3FD95C93" w14:textId="4ACECBC1" w:rsidR="00AB14DC" w:rsidRPr="00AB2190" w:rsidRDefault="00AB14DC" w:rsidP="00AB14DC">
      <w:pPr>
        <w:pStyle w:val="NoSpacing"/>
        <w:jc w:val="left"/>
        <w:rPr>
          <w:rFonts w:ascii="Tahoma" w:hAnsi="Tahoma" w:cs="Tahoma"/>
        </w:rPr>
      </w:pPr>
      <w:r w:rsidRPr="00AB2190">
        <w:rPr>
          <w:rFonts w:ascii="Tahoma" w:hAnsi="Tahoma" w:cs="Tahoma"/>
        </w:rPr>
        <w:t xml:space="preserve">c) </w:t>
      </w:r>
      <w:r w:rsidR="005E3E94" w:rsidRPr="00AB2190">
        <w:rPr>
          <w:rFonts w:ascii="Tahoma" w:hAnsi="Tahoma" w:cs="Tahoma"/>
        </w:rPr>
        <w:t>{{MCQ1_c}}</w:t>
      </w:r>
    </w:p>
    <w:p w14:paraId="03C81A59" w14:textId="0D115133" w:rsidR="00AB14DC" w:rsidRDefault="00AB14DC" w:rsidP="00AB14DC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 w:rsidR="005E3E94">
        <w:rPr>
          <w:rFonts w:ascii="Tahoma" w:hAnsi="Tahoma" w:cs="Tahoma"/>
        </w:rPr>
        <w:t>{{MCQ1_d}}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01675EDC" w14:textId="6C64CB25" w:rsidR="00EC64EA" w:rsidRPr="002F3EC5" w:rsidRDefault="00EC64EA" w:rsidP="00AB14DC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 xml:space="preserve">Answer: </w:t>
      </w:r>
      <w:r w:rsidR="005E3E94" w:rsidRPr="002F3EC5">
        <w:rPr>
          <w:rFonts w:ascii="Tahoma" w:hAnsi="Tahoma" w:cs="Tahoma"/>
          <w:i/>
          <w:iCs/>
          <w:color w:val="FF0000"/>
        </w:rPr>
        <w:t>{{MCQ1_correct}}</w:t>
      </w:r>
    </w:p>
    <w:p w14:paraId="75AEE121" w14:textId="77777777" w:rsidR="00EC64EA" w:rsidRPr="001F092B" w:rsidRDefault="00EC64EA" w:rsidP="000B33FA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139CFBA6" w14:textId="6B8AEB69" w:rsidR="005E3E94" w:rsidRPr="001B2D02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{{MCQ2}}</w:t>
      </w:r>
    </w:p>
    <w:p w14:paraId="086EBA3E" w14:textId="4BF77404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{{MCQ2_a}}</w:t>
      </w:r>
    </w:p>
    <w:p w14:paraId="1AEB9313" w14:textId="55180C94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{{MCQ2_b}}</w:t>
      </w:r>
    </w:p>
    <w:p w14:paraId="5A75FC5E" w14:textId="4BA1F390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{{MCQ2_c}}</w:t>
      </w:r>
    </w:p>
    <w:p w14:paraId="7B5F9263" w14:textId="55E5BDD9" w:rsidR="005E3E94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{{MCQ2_d}}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1C7FE3EB" w14:textId="0B4709F9" w:rsidR="005E3E94" w:rsidRPr="002F3EC5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{{MCQ2_correct}}</w:t>
      </w:r>
    </w:p>
    <w:p w14:paraId="1D45EE38" w14:textId="77777777" w:rsidR="00EC64EA" w:rsidRPr="001F092B" w:rsidRDefault="00EC64EA" w:rsidP="000B33FA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71575CE6" w14:textId="00CDF003" w:rsidR="005E3E94" w:rsidRPr="001B2D02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3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{{MCQ3}}</w:t>
      </w:r>
    </w:p>
    <w:p w14:paraId="3F93DC0A" w14:textId="28EAA5CC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{{MCQ3_a}}</w:t>
      </w:r>
    </w:p>
    <w:p w14:paraId="266D4879" w14:textId="0147229A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{{MCQ3_b}}</w:t>
      </w:r>
    </w:p>
    <w:p w14:paraId="4981FF75" w14:textId="6F5C7637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{{MCQ3_c}}</w:t>
      </w:r>
    </w:p>
    <w:p w14:paraId="1B31F982" w14:textId="238741DC" w:rsidR="005E3E94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{{MCQ3_d}}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673DA712" w14:textId="2B4FFAD9" w:rsidR="005E3E94" w:rsidRPr="002F3EC5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{{MCQ3_correct}}</w:t>
      </w:r>
    </w:p>
    <w:p w14:paraId="4600A51F" w14:textId="77777777" w:rsidR="00EC64EA" w:rsidRPr="001F092B" w:rsidRDefault="00EC64EA" w:rsidP="000B33FA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433F5C3E" w14:textId="2057745E" w:rsidR="005E3E94" w:rsidRPr="001B2D02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4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{{MCQ4}}</w:t>
      </w:r>
    </w:p>
    <w:p w14:paraId="70C29647" w14:textId="2CFDEEA0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</w:t>
      </w:r>
      <w:r w:rsidR="002A03A0">
        <w:rPr>
          <w:rFonts w:ascii="Tahoma" w:hAnsi="Tahoma" w:cs="Tahoma"/>
        </w:rPr>
        <w:t>4</w:t>
      </w:r>
      <w:r>
        <w:rPr>
          <w:rFonts w:ascii="Tahoma" w:hAnsi="Tahoma" w:cs="Tahoma"/>
        </w:rPr>
        <w:t>_a}}</w:t>
      </w:r>
    </w:p>
    <w:p w14:paraId="740C273D" w14:textId="4CD94BE4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</w:t>
      </w:r>
      <w:r w:rsidR="002A03A0">
        <w:rPr>
          <w:rFonts w:ascii="Tahoma" w:hAnsi="Tahoma" w:cs="Tahoma"/>
        </w:rPr>
        <w:t>4</w:t>
      </w:r>
      <w:r>
        <w:rPr>
          <w:rFonts w:ascii="Tahoma" w:hAnsi="Tahoma" w:cs="Tahoma"/>
        </w:rPr>
        <w:t>_b}}</w:t>
      </w:r>
    </w:p>
    <w:p w14:paraId="114A3C55" w14:textId="2C370B0E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</w:t>
      </w:r>
      <w:r w:rsidR="002A03A0">
        <w:rPr>
          <w:rFonts w:ascii="Tahoma" w:hAnsi="Tahoma" w:cs="Tahoma"/>
        </w:rPr>
        <w:t>4</w:t>
      </w:r>
      <w:r>
        <w:rPr>
          <w:rFonts w:ascii="Tahoma" w:hAnsi="Tahoma" w:cs="Tahoma"/>
        </w:rPr>
        <w:t>_c}}</w:t>
      </w:r>
    </w:p>
    <w:p w14:paraId="67F95561" w14:textId="37709C4E" w:rsidR="005E3E94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</w:t>
      </w:r>
      <w:r w:rsidR="002A03A0">
        <w:rPr>
          <w:rFonts w:ascii="Tahoma" w:hAnsi="Tahoma" w:cs="Tahoma"/>
        </w:rPr>
        <w:t>4</w:t>
      </w:r>
      <w:r>
        <w:rPr>
          <w:rFonts w:ascii="Tahoma" w:hAnsi="Tahoma" w:cs="Tahoma"/>
        </w:rPr>
        <w:t>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634D5589" w14:textId="7AE3EDCC" w:rsidR="005E3E94" w:rsidRPr="002F3EC5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{{MCQ4_correct}}</w:t>
      </w:r>
    </w:p>
    <w:p w14:paraId="64B13957" w14:textId="77777777" w:rsidR="00EC64EA" w:rsidRPr="001F092B" w:rsidRDefault="00EC64EA" w:rsidP="000B33FA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28D746CE" w14:textId="42D59F5D" w:rsidR="005E3E94" w:rsidRPr="001B2D02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5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{{MCQ5}}</w:t>
      </w:r>
    </w:p>
    <w:p w14:paraId="65C42519" w14:textId="23DCC75F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</w:t>
      </w:r>
      <w:r w:rsidR="002A03A0">
        <w:rPr>
          <w:rFonts w:ascii="Tahoma" w:hAnsi="Tahoma" w:cs="Tahoma"/>
        </w:rPr>
        <w:t>5</w:t>
      </w:r>
      <w:r>
        <w:rPr>
          <w:rFonts w:ascii="Tahoma" w:hAnsi="Tahoma" w:cs="Tahoma"/>
        </w:rPr>
        <w:t>_a}}</w:t>
      </w:r>
    </w:p>
    <w:p w14:paraId="30D02F3D" w14:textId="13FDCA7B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</w:t>
      </w:r>
      <w:r w:rsidR="002A03A0">
        <w:rPr>
          <w:rFonts w:ascii="Tahoma" w:hAnsi="Tahoma" w:cs="Tahoma"/>
        </w:rPr>
        <w:t>5</w:t>
      </w:r>
      <w:r>
        <w:rPr>
          <w:rFonts w:ascii="Tahoma" w:hAnsi="Tahoma" w:cs="Tahoma"/>
        </w:rPr>
        <w:t>_b}}</w:t>
      </w:r>
    </w:p>
    <w:p w14:paraId="3DB0F401" w14:textId="5D2F8F68" w:rsidR="005E3E94" w:rsidRPr="00AB14DC" w:rsidRDefault="005E3E94" w:rsidP="005E3E94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</w:t>
      </w:r>
      <w:r w:rsidR="002A03A0">
        <w:rPr>
          <w:rFonts w:ascii="Tahoma" w:hAnsi="Tahoma" w:cs="Tahoma"/>
        </w:rPr>
        <w:t>5</w:t>
      </w:r>
      <w:r>
        <w:rPr>
          <w:rFonts w:ascii="Tahoma" w:hAnsi="Tahoma" w:cs="Tahoma"/>
        </w:rPr>
        <w:t>_c}}</w:t>
      </w:r>
    </w:p>
    <w:p w14:paraId="488D90B9" w14:textId="2755A2FC" w:rsidR="005E3E94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</w:t>
      </w:r>
      <w:r w:rsidR="002A03A0">
        <w:rPr>
          <w:rFonts w:ascii="Tahoma" w:hAnsi="Tahoma" w:cs="Tahoma"/>
        </w:rPr>
        <w:t>5</w:t>
      </w:r>
      <w:r>
        <w:rPr>
          <w:rFonts w:ascii="Tahoma" w:hAnsi="Tahoma" w:cs="Tahoma"/>
        </w:rPr>
        <w:t>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79F5D22F" w14:textId="1526B5F4" w:rsidR="005E3E94" w:rsidRPr="002F3EC5" w:rsidRDefault="005E3E94" w:rsidP="005E3E94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{{MCQ5_correct}}</w:t>
      </w:r>
    </w:p>
    <w:p w14:paraId="78413E59" w14:textId="77777777" w:rsidR="00EC64EA" w:rsidRDefault="00EC64EA" w:rsidP="000B33FA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55F11C99" w14:textId="0A7916E8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6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{{MCQ6}}</w:t>
      </w:r>
    </w:p>
    <w:p w14:paraId="1DE2FBF7" w14:textId="1117517E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{{MCQ6_a}}</w:t>
      </w:r>
    </w:p>
    <w:p w14:paraId="27E8F92A" w14:textId="25D52060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{{MCQ6_b}}</w:t>
      </w:r>
    </w:p>
    <w:p w14:paraId="2FAB9035" w14:textId="68E32412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{{MCQ6_c}}</w:t>
      </w:r>
    </w:p>
    <w:p w14:paraId="63C813D3" w14:textId="2ACFC8BC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{{MCQ6_d}}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0DAD65F0" w14:textId="47B573E9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{{MCQ6_correct}}</w:t>
      </w:r>
    </w:p>
    <w:p w14:paraId="502C6B53" w14:textId="77777777" w:rsidR="00AA473B" w:rsidRPr="00D83CCA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531E1F66" w14:textId="42A04B59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7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{{MCQ7}}</w:t>
      </w:r>
    </w:p>
    <w:p w14:paraId="45A77A80" w14:textId="7238C4EE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{{MCQ7_a}}</w:t>
      </w:r>
    </w:p>
    <w:p w14:paraId="4513504C" w14:textId="078CBA90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{{MCQ7_b}}</w:t>
      </w:r>
    </w:p>
    <w:p w14:paraId="10FC5E9C" w14:textId="242FE09F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{{MCQ7_c}}</w:t>
      </w:r>
    </w:p>
    <w:p w14:paraId="3CC648D6" w14:textId="45C07C4E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{{MCQ7_d}}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1DE4FC22" w14:textId="7C775EE3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lastRenderedPageBreak/>
        <w:t>Answer: {{MCQ7_correct}}</w:t>
      </w:r>
    </w:p>
    <w:p w14:paraId="74A95547" w14:textId="77777777" w:rsidR="00AA473B" w:rsidRPr="001F092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1F397616" w14:textId="63F870A6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8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{{MCQ8}}</w:t>
      </w:r>
    </w:p>
    <w:p w14:paraId="7A73F60B" w14:textId="0BC0CC7E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{{MCQ8_a}}</w:t>
      </w:r>
    </w:p>
    <w:p w14:paraId="4DB2EBD9" w14:textId="6DA65385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{{MCQ8_b}}</w:t>
      </w:r>
    </w:p>
    <w:p w14:paraId="640EB461" w14:textId="25EB07DD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{{MCQ8_c}}</w:t>
      </w:r>
    </w:p>
    <w:p w14:paraId="232AD132" w14:textId="4CCFFC42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{{MCQ8_d}}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3CA82A7B" w14:textId="33E0FC92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{{MCQ8_correct}}</w:t>
      </w:r>
    </w:p>
    <w:p w14:paraId="1A7276D2" w14:textId="77777777" w:rsidR="00AA473B" w:rsidRPr="001F092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34450A5E" w14:textId="701315CA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9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{{MCQ9}}</w:t>
      </w:r>
    </w:p>
    <w:p w14:paraId="57AB74D7" w14:textId="25008C8D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{{MCQ9_a}}</w:t>
      </w:r>
    </w:p>
    <w:p w14:paraId="67AE3AE3" w14:textId="679093B8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{{MCQ9_b}}</w:t>
      </w:r>
    </w:p>
    <w:p w14:paraId="22160E0D" w14:textId="36556ACD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{{MCQ9_c}}</w:t>
      </w:r>
    </w:p>
    <w:p w14:paraId="4325DEAA" w14:textId="4135A3DD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{{MCQ9_d}}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1EDC06B6" w14:textId="34EF287B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{{MCQ9_correct}}</w:t>
      </w:r>
    </w:p>
    <w:p w14:paraId="79FA3D9E" w14:textId="77777777" w:rsidR="00AA473B" w:rsidRPr="001F092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101ADDDF" w14:textId="0F179A6A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10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{{MCQ10}}</w:t>
      </w:r>
    </w:p>
    <w:p w14:paraId="71BE7712" w14:textId="192BFAD1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{{MCQ10_a}}</w:t>
      </w:r>
    </w:p>
    <w:p w14:paraId="32EADD2F" w14:textId="44A7AC17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{{MCQ10_b}}</w:t>
      </w:r>
    </w:p>
    <w:p w14:paraId="7734206C" w14:textId="0A784EE4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{{MCQ10_c}}</w:t>
      </w:r>
    </w:p>
    <w:p w14:paraId="25CCD2F6" w14:textId="54B44A40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{{MCQ10_d}}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3DC5E76E" w14:textId="40CDA69A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{{MCQ10_correct}}</w:t>
      </w:r>
    </w:p>
    <w:p w14:paraId="1E203DD7" w14:textId="77777777" w:rsidR="00AA473B" w:rsidRDefault="00AA473B" w:rsidP="000B33FA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6CA5EE45" w14:textId="0BD96F56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1</w:t>
      </w:r>
      <w:r w:rsidRPr="001B2D02">
        <w:rPr>
          <w:rFonts w:ascii="Tahoma" w:hAnsi="Tahoma" w:cs="Tahoma"/>
          <w:b/>
          <w:bCs/>
        </w:rPr>
        <w:t>1.</w:t>
      </w:r>
      <w:r>
        <w:rPr>
          <w:rFonts w:ascii="Tahoma" w:hAnsi="Tahoma" w:cs="Tahoma"/>
          <w:b/>
          <w:bCs/>
        </w:rPr>
        <w:t xml:space="preserve"> {{MCQ11}}</w:t>
      </w:r>
    </w:p>
    <w:p w14:paraId="34B2CD1F" w14:textId="73585CEA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{{MCQ11_a}}</w:t>
      </w:r>
    </w:p>
    <w:p w14:paraId="4A73E212" w14:textId="15297ACA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{{MCQ11_b}}</w:t>
      </w:r>
    </w:p>
    <w:p w14:paraId="5AB4B523" w14:textId="12605855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{{MCQ11_c}}</w:t>
      </w:r>
    </w:p>
    <w:p w14:paraId="6195EF6E" w14:textId="3D201207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{{MCQ11_d}}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500F487E" w14:textId="075AB00A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{{MCQ11_correct}}</w:t>
      </w:r>
    </w:p>
    <w:p w14:paraId="755CFB70" w14:textId="77777777" w:rsidR="00AA473B" w:rsidRPr="001F092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0B26E696" w14:textId="77DA28C3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12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{{MCQ12}}</w:t>
      </w:r>
    </w:p>
    <w:p w14:paraId="6E68B55F" w14:textId="130232BF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{{MCQ12_a}}</w:t>
      </w:r>
    </w:p>
    <w:p w14:paraId="4202F625" w14:textId="000D22F1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{{MCQ12_b}}</w:t>
      </w:r>
    </w:p>
    <w:p w14:paraId="06A9D45E" w14:textId="61150FD4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{{MCQ12_c}}</w:t>
      </w:r>
    </w:p>
    <w:p w14:paraId="3C44D558" w14:textId="610A3EB8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{{MCQ12_d}}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37B9577A" w14:textId="3FEF7938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{{MCQ12_correct}}</w:t>
      </w:r>
    </w:p>
    <w:p w14:paraId="5C5DBA3C" w14:textId="77777777" w:rsidR="00AA473B" w:rsidRPr="001F092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12BE849D" w14:textId="17D0CA59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13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{{MCQ13}}</w:t>
      </w:r>
    </w:p>
    <w:p w14:paraId="31F23555" w14:textId="6DCC4D0B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{{MCQ13_a}}</w:t>
      </w:r>
    </w:p>
    <w:p w14:paraId="33F4BD7E" w14:textId="3F7E5D41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{{MCQ13_b}}</w:t>
      </w:r>
    </w:p>
    <w:p w14:paraId="4F166CC7" w14:textId="22AC1A6C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{{MCQ13_c}}</w:t>
      </w:r>
    </w:p>
    <w:p w14:paraId="2A57FE9D" w14:textId="25C571D1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{{MCQ13_d}}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0CCF8B3B" w14:textId="1617AFF1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{{MCQ13_correct}}</w:t>
      </w:r>
    </w:p>
    <w:p w14:paraId="111D00C5" w14:textId="77777777" w:rsidR="00AA473B" w:rsidRPr="001F092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20B35119" w14:textId="222C3C72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14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{{MCQ14}}</w:t>
      </w:r>
    </w:p>
    <w:p w14:paraId="1A3AE328" w14:textId="7C84D8EB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{{MCQ14_a}}</w:t>
      </w:r>
    </w:p>
    <w:p w14:paraId="60293C69" w14:textId="09B8403B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{{MCQ14_b}}</w:t>
      </w:r>
    </w:p>
    <w:p w14:paraId="28FF81E8" w14:textId="1FEE0811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{{MCQ14_c}}</w:t>
      </w:r>
    </w:p>
    <w:p w14:paraId="6D275B20" w14:textId="3219B97F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{{MCQ14_d}}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19DFBD29" w14:textId="5A4F5FC4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{{MCQ14_correct}}</w:t>
      </w:r>
    </w:p>
    <w:p w14:paraId="37687BFA" w14:textId="77777777" w:rsidR="00AA473B" w:rsidRPr="001F092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3E68F47F" w14:textId="51DE5AD4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15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{{MCQ15}}</w:t>
      </w:r>
    </w:p>
    <w:p w14:paraId="5B787B56" w14:textId="7AF0E5D3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{{MCQ15_a}}</w:t>
      </w:r>
    </w:p>
    <w:p w14:paraId="38206BDB" w14:textId="4D741FB3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{{MCQ15_b}}</w:t>
      </w:r>
    </w:p>
    <w:p w14:paraId="4ED693B0" w14:textId="2F684036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lastRenderedPageBreak/>
        <w:t xml:space="preserve">c) </w:t>
      </w:r>
      <w:r>
        <w:rPr>
          <w:rFonts w:ascii="Tahoma" w:hAnsi="Tahoma" w:cs="Tahoma"/>
        </w:rPr>
        <w:t>{{MCQ15_c}}</w:t>
      </w:r>
    </w:p>
    <w:p w14:paraId="18ECACB1" w14:textId="145F846F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{{MCQ15_d}}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4AA9CF67" w14:textId="7696DB14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{{MCQ15_correct}}</w:t>
      </w:r>
    </w:p>
    <w:p w14:paraId="6F8678BC" w14:textId="77777777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14D2A7BB" w14:textId="008B2F01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16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{{MCQ16}}</w:t>
      </w:r>
    </w:p>
    <w:p w14:paraId="707965E8" w14:textId="71FAE051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{{MCQ16_a}}</w:t>
      </w:r>
    </w:p>
    <w:p w14:paraId="7C475F3A" w14:textId="7649381E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{{MCQ16_b}}</w:t>
      </w:r>
    </w:p>
    <w:p w14:paraId="591D2E47" w14:textId="0174BB7C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{{MCQ16_c}}</w:t>
      </w:r>
    </w:p>
    <w:p w14:paraId="4F853D86" w14:textId="7830C14E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{{MCQ16_d}}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45960E74" w14:textId="5906E29F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{{MCQ16_correct}}</w:t>
      </w:r>
    </w:p>
    <w:p w14:paraId="28B54AA3" w14:textId="77777777" w:rsidR="00AA473B" w:rsidRPr="001F092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4DFD2887" w14:textId="28BF96BF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17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{{MCQ17}}</w:t>
      </w:r>
    </w:p>
    <w:p w14:paraId="0408B0AB" w14:textId="4D4B0106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{{MCQ17_a}}</w:t>
      </w:r>
    </w:p>
    <w:p w14:paraId="5C6E39A1" w14:textId="1D0E6BD1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{{MCQ17_b}}</w:t>
      </w:r>
    </w:p>
    <w:p w14:paraId="0BA5C775" w14:textId="3ECEC2A8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{{MCQ17_c}}</w:t>
      </w:r>
    </w:p>
    <w:p w14:paraId="71E1918B" w14:textId="61135C74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{{MCQ17_d}}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75996A9E" w14:textId="6ED44977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{{MCQ17_correct}}</w:t>
      </w:r>
    </w:p>
    <w:p w14:paraId="199C299C" w14:textId="77777777" w:rsidR="00AA473B" w:rsidRPr="001F092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16F5030A" w14:textId="5704D10A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18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{{MCQ18}}</w:t>
      </w:r>
    </w:p>
    <w:p w14:paraId="50826768" w14:textId="03F895FE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{{MCQ18_a}}</w:t>
      </w:r>
    </w:p>
    <w:p w14:paraId="35C5D347" w14:textId="758B819F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{{MCQ18_b}}</w:t>
      </w:r>
    </w:p>
    <w:p w14:paraId="0147241D" w14:textId="1A98DE0E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{{MCQ18_c}}</w:t>
      </w:r>
    </w:p>
    <w:p w14:paraId="21410D6E" w14:textId="3AE26712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{{MCQ18_d}}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57AD04D6" w14:textId="1FA292B2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{{MCQ18_correct}}</w:t>
      </w:r>
    </w:p>
    <w:p w14:paraId="239F5CD9" w14:textId="77777777" w:rsidR="00AA473B" w:rsidRPr="001F092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33B9BD8F" w14:textId="577E1377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19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{{MCQ19}}</w:t>
      </w:r>
    </w:p>
    <w:p w14:paraId="77A9F0C9" w14:textId="1ABDA163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{{MCQ19_a}}</w:t>
      </w:r>
    </w:p>
    <w:p w14:paraId="4D87470E" w14:textId="77E50EAE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{{MCQ19_b}}</w:t>
      </w:r>
    </w:p>
    <w:p w14:paraId="59BDBDA0" w14:textId="29712080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{{MCQ19_c}}</w:t>
      </w:r>
    </w:p>
    <w:p w14:paraId="5F207F49" w14:textId="73F88891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{{MCQ19_d}}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7CBFFD64" w14:textId="209C1A1D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{{MCQ19_correct}}</w:t>
      </w:r>
    </w:p>
    <w:p w14:paraId="6C68D86A" w14:textId="77777777" w:rsidR="00AA473B" w:rsidRPr="001F092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0D435AB7" w14:textId="35F7C463" w:rsidR="00AA473B" w:rsidRPr="001B2D02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b/>
          <w:bCs/>
        </w:rPr>
      </w:pPr>
      <w:r w:rsidRPr="001B2D02">
        <w:rPr>
          <w:rFonts w:ascii="Tahoma" w:hAnsi="Tahoma" w:cs="Tahoma"/>
          <w:b/>
          <w:bCs/>
        </w:rPr>
        <w:t>Q</w:t>
      </w:r>
      <w:r>
        <w:rPr>
          <w:rFonts w:ascii="Tahoma" w:hAnsi="Tahoma" w:cs="Tahoma"/>
          <w:b/>
          <w:bCs/>
        </w:rPr>
        <w:t>20</w:t>
      </w:r>
      <w:r w:rsidRPr="001B2D02"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</w:rPr>
        <w:t xml:space="preserve"> {{MCQ20}}</w:t>
      </w:r>
    </w:p>
    <w:p w14:paraId="6BFBC9DD" w14:textId="18E9B692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a) </w:t>
      </w:r>
      <w:r>
        <w:rPr>
          <w:rFonts w:ascii="Tahoma" w:hAnsi="Tahoma" w:cs="Tahoma"/>
        </w:rPr>
        <w:t>{{MCQ20_a}}</w:t>
      </w:r>
    </w:p>
    <w:p w14:paraId="357C03A5" w14:textId="7D0D890E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b) </w:t>
      </w:r>
      <w:r>
        <w:rPr>
          <w:rFonts w:ascii="Tahoma" w:hAnsi="Tahoma" w:cs="Tahoma"/>
        </w:rPr>
        <w:t>{{MCQ20_b}}</w:t>
      </w:r>
    </w:p>
    <w:p w14:paraId="71A49B31" w14:textId="0F2FAFBE" w:rsidR="00AA473B" w:rsidRPr="00AB14DC" w:rsidRDefault="00AA473B" w:rsidP="00AA473B">
      <w:pPr>
        <w:pStyle w:val="NoSpacing"/>
        <w:jc w:val="left"/>
        <w:rPr>
          <w:rFonts w:ascii="Tahoma" w:hAnsi="Tahoma" w:cs="Tahoma"/>
        </w:rPr>
      </w:pPr>
      <w:r w:rsidRPr="00AB14DC">
        <w:rPr>
          <w:rFonts w:ascii="Tahoma" w:hAnsi="Tahoma" w:cs="Tahoma"/>
        </w:rPr>
        <w:t xml:space="preserve">c) </w:t>
      </w:r>
      <w:r>
        <w:rPr>
          <w:rFonts w:ascii="Tahoma" w:hAnsi="Tahoma" w:cs="Tahoma"/>
        </w:rPr>
        <w:t>{{MCQ20_c}}</w:t>
      </w:r>
    </w:p>
    <w:p w14:paraId="52E2A73A" w14:textId="455A9907" w:rsidR="00AA473B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</w:rPr>
      </w:pPr>
      <w:r w:rsidRPr="00AB14DC">
        <w:rPr>
          <w:rFonts w:ascii="Tahoma" w:hAnsi="Tahoma" w:cs="Tahoma"/>
        </w:rPr>
        <w:t xml:space="preserve">d) </w:t>
      </w:r>
      <w:r>
        <w:rPr>
          <w:rFonts w:ascii="Tahoma" w:hAnsi="Tahoma" w:cs="Tahoma"/>
        </w:rPr>
        <w:t>{{MCQ20_d}}</w:t>
      </w:r>
      <w:r w:rsidRPr="00AB14DC">
        <w:rPr>
          <w:rFonts w:ascii="Tahoma" w:hAnsi="Tahoma" w:cs="Tahoma"/>
          <w:i/>
          <w:iCs/>
        </w:rPr>
        <w:t xml:space="preserve"> </w:t>
      </w:r>
    </w:p>
    <w:p w14:paraId="5C3642CC" w14:textId="7E3506D4" w:rsidR="00AA473B" w:rsidRPr="002F3EC5" w:rsidRDefault="00AA473B" w:rsidP="00AA473B">
      <w:pPr>
        <w:pStyle w:val="NoSpacing"/>
        <w:spacing w:line="276" w:lineRule="auto"/>
        <w:jc w:val="left"/>
        <w:rPr>
          <w:rFonts w:ascii="Tahoma" w:hAnsi="Tahoma" w:cs="Tahoma"/>
          <w:i/>
          <w:iCs/>
          <w:color w:val="FF0000"/>
        </w:rPr>
      </w:pPr>
      <w:r w:rsidRPr="002F3EC5">
        <w:rPr>
          <w:rFonts w:ascii="Tahoma" w:hAnsi="Tahoma" w:cs="Tahoma"/>
          <w:i/>
          <w:iCs/>
          <w:color w:val="FF0000"/>
        </w:rPr>
        <w:t>Answer: {{MCQ20_correct}}</w:t>
      </w:r>
    </w:p>
    <w:p w14:paraId="633B151D" w14:textId="77777777" w:rsidR="00AA473B" w:rsidRDefault="00AA473B" w:rsidP="000B33FA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026857B8" w14:textId="77777777" w:rsidR="00D83CCA" w:rsidRPr="001F092B" w:rsidRDefault="00D83CCA" w:rsidP="000B33FA">
      <w:pPr>
        <w:pStyle w:val="NoSpacing"/>
        <w:spacing w:line="276" w:lineRule="auto"/>
        <w:jc w:val="left"/>
        <w:rPr>
          <w:rFonts w:ascii="Tahoma" w:hAnsi="Tahoma" w:cs="Tahoma"/>
          <w:color w:val="FF0000"/>
        </w:rPr>
      </w:pPr>
    </w:p>
    <w:p w14:paraId="3324F162" w14:textId="31E0FAB6" w:rsidR="00F0725A" w:rsidRPr="003016C4" w:rsidRDefault="00F0725A" w:rsidP="00E408B0">
      <w:pPr>
        <w:pStyle w:val="Heading1"/>
        <w:rPr>
          <w:rFonts w:ascii="Tahoma" w:hAnsi="Tahoma" w:cs="Tahoma"/>
        </w:rPr>
      </w:pPr>
      <w:r w:rsidRPr="003016C4">
        <w:rPr>
          <w:rFonts w:ascii="Tahoma" w:hAnsi="Tahoma" w:cs="Tahoma"/>
        </w:rPr>
        <w:t xml:space="preserve">Section Two – Theory: </w:t>
      </w:r>
      <w:r w:rsidR="00C60898" w:rsidRPr="003016C4">
        <w:rPr>
          <w:rFonts w:ascii="Tahoma" w:hAnsi="Tahoma" w:cs="Tahoma"/>
        </w:rPr>
        <w:t xml:space="preserve">Open Written </w:t>
      </w:r>
      <w:r w:rsidRPr="003016C4">
        <w:rPr>
          <w:rFonts w:ascii="Tahoma" w:hAnsi="Tahoma" w:cs="Tahoma"/>
        </w:rPr>
        <w:t>Questions</w:t>
      </w:r>
      <w:r w:rsidR="00A92B5F" w:rsidRPr="003016C4">
        <w:rPr>
          <w:rFonts w:ascii="Tahoma" w:hAnsi="Tahoma" w:cs="Tahoma"/>
        </w:rPr>
        <w:t xml:space="preserve"> – </w:t>
      </w:r>
      <w:r w:rsidR="00446C93" w:rsidRPr="003016C4">
        <w:rPr>
          <w:rFonts w:ascii="Tahoma" w:hAnsi="Tahoma" w:cs="Tahoma"/>
        </w:rPr>
        <w:t>40</w:t>
      </w:r>
      <w:r w:rsidR="00A92B5F" w:rsidRPr="003016C4">
        <w:rPr>
          <w:rFonts w:ascii="Tahoma" w:hAnsi="Tahoma" w:cs="Tahoma"/>
        </w:rPr>
        <w:t xml:space="preserve"> </w:t>
      </w:r>
      <w:r w:rsidR="009A3336" w:rsidRPr="003016C4">
        <w:rPr>
          <w:rFonts w:ascii="Tahoma" w:hAnsi="Tahoma" w:cs="Tahoma"/>
        </w:rPr>
        <w:t>Mark</w:t>
      </w:r>
      <w:r w:rsidR="00A92B5F" w:rsidRPr="003016C4">
        <w:rPr>
          <w:rFonts w:ascii="Tahoma" w:hAnsi="Tahoma" w:cs="Tahoma"/>
        </w:rPr>
        <w:t>s</w:t>
      </w:r>
    </w:p>
    <w:p w14:paraId="2B4D0BA7" w14:textId="77777777" w:rsidR="00E56039" w:rsidRPr="00176B3B" w:rsidRDefault="00E56039" w:rsidP="00E408B0">
      <w:pPr>
        <w:pStyle w:val="NoSpacing"/>
        <w:jc w:val="left"/>
        <w:rPr>
          <w:rFonts w:ascii="Tahoma" w:hAnsi="Tahoma" w:cs="Tahoma"/>
          <w:b/>
          <w:bCs/>
        </w:rPr>
      </w:pPr>
    </w:p>
    <w:p w14:paraId="45C4D158" w14:textId="60A7AFD7" w:rsidR="00BF5AC4" w:rsidRPr="003016C4" w:rsidRDefault="00F35DD2" w:rsidP="00E408B0">
      <w:pPr>
        <w:pStyle w:val="NoSpacing"/>
        <w:jc w:val="left"/>
        <w:rPr>
          <w:rFonts w:ascii="Tahoma" w:hAnsi="Tahoma" w:cs="Tahoma"/>
          <w:b/>
          <w:bCs/>
        </w:rPr>
      </w:pPr>
      <w:r w:rsidRPr="003016C4">
        <w:rPr>
          <w:rFonts w:ascii="Tahoma" w:hAnsi="Tahoma" w:cs="Tahoma"/>
        </w:rPr>
        <w:t>Q1</w:t>
      </w:r>
      <w:r w:rsidR="00EE4F17">
        <w:rPr>
          <w:rFonts w:ascii="Tahoma" w:hAnsi="Tahoma" w:cs="Tahoma"/>
        </w:rPr>
        <w:t xml:space="preserve">. {{OWQ1}} </w:t>
      </w:r>
      <w:r w:rsidR="00A92B5F" w:rsidRPr="003016C4">
        <w:rPr>
          <w:rFonts w:ascii="Tahoma" w:hAnsi="Tahoma" w:cs="Tahoma"/>
        </w:rPr>
        <w:t>(</w:t>
      </w:r>
      <w:r w:rsidR="00EE4F17">
        <w:rPr>
          <w:rFonts w:ascii="Tahoma" w:hAnsi="Tahoma" w:cs="Tahoma"/>
        </w:rPr>
        <w:t>5</w:t>
      </w:r>
      <w:r w:rsidR="00A92B5F" w:rsidRPr="003016C4">
        <w:rPr>
          <w:rFonts w:ascii="Tahoma" w:hAnsi="Tahoma" w:cs="Tahoma"/>
          <w:b/>
          <w:bCs/>
        </w:rPr>
        <w:t xml:space="preserve"> </w:t>
      </w:r>
      <w:r w:rsidR="005D7792" w:rsidRPr="003016C4">
        <w:rPr>
          <w:rFonts w:ascii="Tahoma" w:hAnsi="Tahoma" w:cs="Tahoma"/>
        </w:rPr>
        <w:t>m</w:t>
      </w:r>
      <w:r w:rsidR="009A3336" w:rsidRPr="003016C4">
        <w:rPr>
          <w:rFonts w:ascii="Tahoma" w:hAnsi="Tahoma" w:cs="Tahoma"/>
        </w:rPr>
        <w:t>ark</w:t>
      </w:r>
      <w:r w:rsidR="00A92B5F" w:rsidRPr="003016C4">
        <w:rPr>
          <w:rFonts w:ascii="Tahoma" w:hAnsi="Tahoma" w:cs="Tahoma"/>
        </w:rPr>
        <w:t>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5AC4" w:rsidRPr="00176B3B" w14:paraId="6F3FB716" w14:textId="77777777" w:rsidTr="00BF5AC4">
        <w:tc>
          <w:tcPr>
            <w:tcW w:w="9016" w:type="dxa"/>
          </w:tcPr>
          <w:p w14:paraId="77EF5D9F" w14:textId="77777777" w:rsidR="00B947DC" w:rsidRDefault="00B947DC" w:rsidP="00E408B0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</w:p>
          <w:p w14:paraId="6B6F2150" w14:textId="4E8823DF" w:rsidR="005E428E" w:rsidRDefault="00C71D70" w:rsidP="00E408B0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  <w:r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  <w:t>{{OWQ1_c</w:t>
            </w:r>
            <w:r w:rsidR="00EE4F17"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  <w:t>orrect</w:t>
            </w:r>
            <w:r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  <w:t>}}</w:t>
            </w:r>
          </w:p>
          <w:p w14:paraId="74EAD023" w14:textId="6C8D7E80" w:rsidR="00B947DC" w:rsidRPr="00176B3B" w:rsidRDefault="00B947DC" w:rsidP="00E408B0">
            <w:pPr>
              <w:pStyle w:val="NoSpacing"/>
              <w:jc w:val="left"/>
              <w:rPr>
                <w:rFonts w:ascii="Tahoma" w:hAnsi="Tahoma" w:cs="Tahoma"/>
              </w:rPr>
            </w:pPr>
          </w:p>
        </w:tc>
      </w:tr>
    </w:tbl>
    <w:p w14:paraId="7A5FC83E" w14:textId="77777777" w:rsidR="00930D26" w:rsidRPr="000357DF" w:rsidRDefault="00930D26" w:rsidP="000357DF">
      <w:pPr>
        <w:pStyle w:val="NoSpacing"/>
      </w:pPr>
    </w:p>
    <w:p w14:paraId="4791D91A" w14:textId="77777777" w:rsidR="00E10E69" w:rsidRPr="00A4000D" w:rsidRDefault="00E10E69" w:rsidP="00E408B0">
      <w:pPr>
        <w:pStyle w:val="NoSpacing"/>
        <w:jc w:val="left"/>
        <w:rPr>
          <w:rFonts w:ascii="Tahoma" w:hAnsi="Tahoma" w:cs="Tahoma"/>
          <w:color w:val="FF0000"/>
        </w:rPr>
      </w:pPr>
    </w:p>
    <w:p w14:paraId="4142878C" w14:textId="227F9B1B" w:rsidR="00E10E69" w:rsidRPr="00EE3EC7" w:rsidRDefault="00F35DD2" w:rsidP="00E408B0">
      <w:pPr>
        <w:pStyle w:val="NoSpacing"/>
        <w:jc w:val="left"/>
        <w:rPr>
          <w:rFonts w:ascii="Tahoma" w:hAnsi="Tahoma" w:cs="Tahoma"/>
        </w:rPr>
      </w:pPr>
      <w:r w:rsidRPr="00EE3EC7">
        <w:rPr>
          <w:rFonts w:ascii="Tahoma" w:hAnsi="Tahoma" w:cs="Tahoma"/>
        </w:rPr>
        <w:t>Q2</w:t>
      </w:r>
      <w:r w:rsidR="00EE4F17">
        <w:rPr>
          <w:rFonts w:ascii="Tahoma" w:hAnsi="Tahoma" w:cs="Tahoma"/>
        </w:rPr>
        <w:t>.</w:t>
      </w:r>
      <w:r w:rsidRPr="00EE3EC7">
        <w:rPr>
          <w:rFonts w:ascii="Tahoma" w:hAnsi="Tahoma" w:cs="Tahoma"/>
        </w:rPr>
        <w:t xml:space="preserve"> </w:t>
      </w:r>
      <w:r w:rsidR="00EE4F17">
        <w:rPr>
          <w:rFonts w:ascii="Tahoma" w:hAnsi="Tahoma" w:cs="Tahoma"/>
        </w:rPr>
        <w:t xml:space="preserve">{{OWQ2}} </w:t>
      </w:r>
      <w:r w:rsidR="00EE4F17" w:rsidRPr="003016C4">
        <w:rPr>
          <w:rFonts w:ascii="Tahoma" w:hAnsi="Tahoma" w:cs="Tahoma"/>
        </w:rPr>
        <w:t>(</w:t>
      </w:r>
      <w:r w:rsidR="00EE4F17">
        <w:rPr>
          <w:rFonts w:ascii="Tahoma" w:hAnsi="Tahoma" w:cs="Tahoma"/>
        </w:rPr>
        <w:t>5</w:t>
      </w:r>
      <w:r w:rsidR="00EE4F17" w:rsidRPr="003016C4">
        <w:rPr>
          <w:rFonts w:ascii="Tahoma" w:hAnsi="Tahoma" w:cs="Tahoma"/>
          <w:b/>
          <w:bCs/>
        </w:rPr>
        <w:t xml:space="preserve"> </w:t>
      </w:r>
      <w:r w:rsidR="00EE4F17" w:rsidRPr="003016C4">
        <w:rPr>
          <w:rFonts w:ascii="Tahoma" w:hAnsi="Tahoma" w:cs="Tahoma"/>
        </w:rPr>
        <w:t>marks)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05591D" w:rsidRPr="00176B3B" w14:paraId="08DFB565" w14:textId="77777777" w:rsidTr="0005591D">
        <w:tc>
          <w:tcPr>
            <w:tcW w:w="9016" w:type="dxa"/>
          </w:tcPr>
          <w:p w14:paraId="6C4F47F5" w14:textId="77777777" w:rsidR="00B947DC" w:rsidRDefault="00B947DC" w:rsidP="00B947DC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</w:p>
          <w:p w14:paraId="37634397" w14:textId="3306828D" w:rsidR="00B947DC" w:rsidRPr="00B947DC" w:rsidRDefault="00C71D70" w:rsidP="00B947DC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  <w:r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  <w:t>{{OWQ2_correct}}</w:t>
            </w:r>
          </w:p>
          <w:p w14:paraId="5CBAE493" w14:textId="0B94A064" w:rsidR="00B947DC" w:rsidRDefault="00B947DC" w:rsidP="00EE4F17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A5A5A5" w:themeColor="accent3"/>
              </w:rPr>
            </w:pPr>
          </w:p>
        </w:tc>
      </w:tr>
    </w:tbl>
    <w:p w14:paraId="093E9CF1" w14:textId="77777777" w:rsidR="00E10E69" w:rsidRPr="00176B3B" w:rsidRDefault="00E10E69" w:rsidP="00E408B0">
      <w:pPr>
        <w:jc w:val="left"/>
        <w:rPr>
          <w:rFonts w:ascii="Tahoma" w:hAnsi="Tahoma" w:cs="Tahoma"/>
        </w:rPr>
      </w:pPr>
    </w:p>
    <w:p w14:paraId="42177456" w14:textId="5B12B2A4" w:rsidR="009055EA" w:rsidRPr="00EE3EC7" w:rsidRDefault="00F35DD2" w:rsidP="00E408B0">
      <w:pPr>
        <w:pStyle w:val="NoSpacing"/>
        <w:jc w:val="left"/>
        <w:rPr>
          <w:rFonts w:ascii="Tahoma" w:hAnsi="Tahoma" w:cs="Tahoma"/>
        </w:rPr>
      </w:pPr>
      <w:r w:rsidRPr="00EE3EC7">
        <w:rPr>
          <w:rFonts w:ascii="Tahoma" w:hAnsi="Tahoma" w:cs="Tahoma"/>
        </w:rPr>
        <w:lastRenderedPageBreak/>
        <w:t>Q3</w:t>
      </w:r>
      <w:r w:rsidR="00EE4F17">
        <w:rPr>
          <w:rFonts w:ascii="Tahoma" w:hAnsi="Tahoma" w:cs="Tahoma"/>
        </w:rPr>
        <w:t xml:space="preserve">. {{OWQ3}} </w:t>
      </w:r>
      <w:r w:rsidR="00EE4F17" w:rsidRPr="003016C4">
        <w:rPr>
          <w:rFonts w:ascii="Tahoma" w:hAnsi="Tahoma" w:cs="Tahoma"/>
        </w:rPr>
        <w:t>(</w:t>
      </w:r>
      <w:r w:rsidR="00EE4F17">
        <w:rPr>
          <w:rFonts w:ascii="Tahoma" w:hAnsi="Tahoma" w:cs="Tahoma"/>
        </w:rPr>
        <w:t>5</w:t>
      </w:r>
      <w:r w:rsidR="00EE4F17" w:rsidRPr="003016C4">
        <w:rPr>
          <w:rFonts w:ascii="Tahoma" w:hAnsi="Tahoma" w:cs="Tahoma"/>
          <w:b/>
          <w:bCs/>
        </w:rPr>
        <w:t xml:space="preserve"> </w:t>
      </w:r>
      <w:r w:rsidR="00EE4F17" w:rsidRPr="003016C4">
        <w:rPr>
          <w:rFonts w:ascii="Tahoma" w:hAnsi="Tahoma" w:cs="Tahoma"/>
        </w:rPr>
        <w:t>marks)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05591D" w:rsidRPr="00176B3B" w14:paraId="544D9B9C" w14:textId="77777777" w:rsidTr="0005591D">
        <w:tc>
          <w:tcPr>
            <w:tcW w:w="9016" w:type="dxa"/>
          </w:tcPr>
          <w:p w14:paraId="32A590B4" w14:textId="77777777" w:rsidR="00B947DC" w:rsidRDefault="00B947DC" w:rsidP="0005591D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</w:p>
          <w:p w14:paraId="6DFD289A" w14:textId="71484D9F" w:rsidR="00C71D70" w:rsidRDefault="00C71D70" w:rsidP="00C71D70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  <w:r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  <w:t>{{OWQ3_correct}}</w:t>
            </w:r>
          </w:p>
          <w:p w14:paraId="5C80CD37" w14:textId="6CDB3312" w:rsidR="00B947DC" w:rsidRDefault="00B947DC" w:rsidP="0005591D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A5A5A5" w:themeColor="accent3"/>
              </w:rPr>
            </w:pPr>
          </w:p>
        </w:tc>
      </w:tr>
    </w:tbl>
    <w:p w14:paraId="40578757" w14:textId="77777777" w:rsidR="009055EA" w:rsidRPr="00176B3B" w:rsidRDefault="009055EA" w:rsidP="00E408B0">
      <w:pPr>
        <w:jc w:val="left"/>
        <w:rPr>
          <w:rFonts w:ascii="Tahoma" w:hAnsi="Tahoma" w:cs="Tahoma"/>
        </w:rPr>
      </w:pPr>
    </w:p>
    <w:p w14:paraId="78EFDC02" w14:textId="22A66D5F" w:rsidR="009055EA" w:rsidRPr="00396853" w:rsidRDefault="00F35DD2" w:rsidP="00E408B0">
      <w:pPr>
        <w:pStyle w:val="NoSpacing"/>
        <w:jc w:val="left"/>
        <w:rPr>
          <w:rFonts w:ascii="Tahoma" w:hAnsi="Tahoma" w:cs="Tahoma"/>
        </w:rPr>
      </w:pPr>
      <w:r w:rsidRPr="00EE3EC7">
        <w:rPr>
          <w:rFonts w:ascii="Tahoma" w:hAnsi="Tahoma" w:cs="Tahoma"/>
        </w:rPr>
        <w:t>Q4</w:t>
      </w:r>
      <w:r w:rsidR="009055EA" w:rsidRPr="00EE3EC7">
        <w:rPr>
          <w:rFonts w:ascii="Tahoma" w:hAnsi="Tahoma" w:cs="Tahoma"/>
        </w:rPr>
        <w:t>.</w:t>
      </w:r>
      <w:r w:rsidR="00A92B5F" w:rsidRPr="00EE3EC7">
        <w:rPr>
          <w:rFonts w:ascii="Tahoma" w:hAnsi="Tahoma" w:cs="Tahoma"/>
        </w:rPr>
        <w:t xml:space="preserve"> </w:t>
      </w:r>
      <w:r w:rsidR="00EE4F17">
        <w:rPr>
          <w:rFonts w:ascii="Tahoma" w:hAnsi="Tahoma" w:cs="Tahoma"/>
        </w:rPr>
        <w:t xml:space="preserve">{{OWQ4}} </w:t>
      </w:r>
      <w:r w:rsidR="00EE4F17" w:rsidRPr="003016C4">
        <w:rPr>
          <w:rFonts w:ascii="Tahoma" w:hAnsi="Tahoma" w:cs="Tahoma"/>
        </w:rPr>
        <w:t>(</w:t>
      </w:r>
      <w:r w:rsidR="00EE4F17">
        <w:rPr>
          <w:rFonts w:ascii="Tahoma" w:hAnsi="Tahoma" w:cs="Tahoma"/>
        </w:rPr>
        <w:t>5</w:t>
      </w:r>
      <w:r w:rsidR="00EE4F17" w:rsidRPr="003016C4">
        <w:rPr>
          <w:rFonts w:ascii="Tahoma" w:hAnsi="Tahoma" w:cs="Tahoma"/>
          <w:b/>
          <w:bCs/>
        </w:rPr>
        <w:t xml:space="preserve"> </w:t>
      </w:r>
      <w:r w:rsidR="00EE4F17" w:rsidRPr="003016C4">
        <w:rPr>
          <w:rFonts w:ascii="Tahoma" w:hAnsi="Tahoma" w:cs="Tahoma"/>
        </w:rPr>
        <w:t>marks)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05591D" w:rsidRPr="00176B3B" w14:paraId="3DD6E2FF" w14:textId="77777777" w:rsidTr="0005591D">
        <w:tc>
          <w:tcPr>
            <w:tcW w:w="9016" w:type="dxa"/>
          </w:tcPr>
          <w:p w14:paraId="17F5EC7A" w14:textId="77777777" w:rsidR="005866AF" w:rsidRDefault="005866AF" w:rsidP="0005591D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</w:p>
          <w:p w14:paraId="240B9242" w14:textId="3DE45B70" w:rsidR="00C71D70" w:rsidRDefault="00C71D70" w:rsidP="00C71D70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  <w:r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  <w:t>{{OWQ4_correct}}</w:t>
            </w:r>
          </w:p>
          <w:p w14:paraId="59C6E1F2" w14:textId="03353723" w:rsidR="005866AF" w:rsidRDefault="005866AF" w:rsidP="0005591D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A5A5A5" w:themeColor="accent3"/>
              </w:rPr>
            </w:pPr>
          </w:p>
        </w:tc>
      </w:tr>
    </w:tbl>
    <w:p w14:paraId="0B2F4993" w14:textId="77777777" w:rsidR="00446C93" w:rsidRDefault="00446C93" w:rsidP="00446C93">
      <w:pPr>
        <w:pStyle w:val="NoSpacing"/>
        <w:jc w:val="left"/>
        <w:rPr>
          <w:rFonts w:ascii="Tahoma" w:hAnsi="Tahoma" w:cs="Tahoma"/>
          <w:color w:val="FF0000"/>
        </w:rPr>
      </w:pPr>
    </w:p>
    <w:p w14:paraId="444B44FB" w14:textId="77777777" w:rsidR="00446C93" w:rsidRDefault="00446C93" w:rsidP="00446C93">
      <w:pPr>
        <w:pStyle w:val="NoSpacing"/>
        <w:jc w:val="left"/>
        <w:rPr>
          <w:rFonts w:ascii="Tahoma" w:hAnsi="Tahoma" w:cs="Tahoma"/>
          <w:color w:val="FF0000"/>
        </w:rPr>
      </w:pPr>
    </w:p>
    <w:p w14:paraId="5B7EF866" w14:textId="482B4DA5" w:rsidR="00446C93" w:rsidRPr="00396853" w:rsidRDefault="00446C93" w:rsidP="00446C93">
      <w:pPr>
        <w:pStyle w:val="NoSpacing"/>
        <w:jc w:val="left"/>
        <w:rPr>
          <w:rFonts w:ascii="Tahoma" w:hAnsi="Tahoma" w:cs="Tahoma"/>
        </w:rPr>
      </w:pPr>
      <w:r w:rsidRPr="00EE3EC7">
        <w:rPr>
          <w:rFonts w:ascii="Tahoma" w:hAnsi="Tahoma" w:cs="Tahoma"/>
        </w:rPr>
        <w:t xml:space="preserve">Q5. </w:t>
      </w:r>
      <w:r w:rsidR="00EE4F17">
        <w:rPr>
          <w:rFonts w:ascii="Tahoma" w:hAnsi="Tahoma" w:cs="Tahoma"/>
        </w:rPr>
        <w:t xml:space="preserve">{{OWQ5}} </w:t>
      </w:r>
      <w:r w:rsidR="00EE4F17" w:rsidRPr="003016C4">
        <w:rPr>
          <w:rFonts w:ascii="Tahoma" w:hAnsi="Tahoma" w:cs="Tahoma"/>
        </w:rPr>
        <w:t>(</w:t>
      </w:r>
      <w:r w:rsidR="00EE4F17">
        <w:rPr>
          <w:rFonts w:ascii="Tahoma" w:hAnsi="Tahoma" w:cs="Tahoma"/>
        </w:rPr>
        <w:t>5</w:t>
      </w:r>
      <w:r w:rsidR="00EE4F17" w:rsidRPr="003016C4">
        <w:rPr>
          <w:rFonts w:ascii="Tahoma" w:hAnsi="Tahoma" w:cs="Tahoma"/>
          <w:b/>
          <w:bCs/>
        </w:rPr>
        <w:t xml:space="preserve"> </w:t>
      </w:r>
      <w:r w:rsidR="00EE4F17" w:rsidRPr="003016C4">
        <w:rPr>
          <w:rFonts w:ascii="Tahoma" w:hAnsi="Tahoma" w:cs="Tahoma"/>
        </w:rPr>
        <w:t>marks)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446C93" w:rsidRPr="00176B3B" w14:paraId="104EF0F8" w14:textId="77777777" w:rsidTr="00CD3506">
        <w:tc>
          <w:tcPr>
            <w:tcW w:w="9016" w:type="dxa"/>
          </w:tcPr>
          <w:p w14:paraId="5C7D2448" w14:textId="77777777" w:rsidR="005866AF" w:rsidRDefault="005866AF" w:rsidP="00CD3506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</w:p>
          <w:p w14:paraId="6AF6C09F" w14:textId="01F71E88" w:rsidR="00C71D70" w:rsidRDefault="00C71D70" w:rsidP="00C71D70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  <w:r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  <w:t>{{OWQ5_correct}}</w:t>
            </w:r>
          </w:p>
          <w:p w14:paraId="6F1EEBF4" w14:textId="36BF020B" w:rsidR="005866AF" w:rsidRDefault="005866AF" w:rsidP="00CD3506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A5A5A5" w:themeColor="accent3"/>
              </w:rPr>
            </w:pPr>
          </w:p>
        </w:tc>
      </w:tr>
    </w:tbl>
    <w:p w14:paraId="1CB3FEAA" w14:textId="77777777" w:rsidR="00EE4F17" w:rsidRPr="00176B3B" w:rsidRDefault="00EE4F17" w:rsidP="00EE4F17">
      <w:pPr>
        <w:jc w:val="left"/>
        <w:rPr>
          <w:rFonts w:ascii="Tahoma" w:hAnsi="Tahoma" w:cs="Tahoma"/>
        </w:rPr>
      </w:pPr>
    </w:p>
    <w:p w14:paraId="326618E0" w14:textId="630D05D7" w:rsidR="00EE4F17" w:rsidRPr="00396853" w:rsidRDefault="00EE4F17" w:rsidP="00EE4F17">
      <w:pPr>
        <w:pStyle w:val="NoSpacing"/>
        <w:jc w:val="left"/>
        <w:rPr>
          <w:rFonts w:ascii="Tahoma" w:hAnsi="Tahoma" w:cs="Tahoma"/>
        </w:rPr>
      </w:pPr>
      <w:r w:rsidRPr="00EE3EC7">
        <w:rPr>
          <w:rFonts w:ascii="Tahoma" w:hAnsi="Tahoma" w:cs="Tahoma"/>
        </w:rPr>
        <w:t>Q</w:t>
      </w:r>
      <w:r>
        <w:rPr>
          <w:rFonts w:ascii="Tahoma" w:hAnsi="Tahoma" w:cs="Tahoma"/>
        </w:rPr>
        <w:t>6</w:t>
      </w:r>
      <w:r w:rsidRPr="00EE3EC7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{{OWQ6}} </w:t>
      </w:r>
      <w:r w:rsidRPr="003016C4">
        <w:rPr>
          <w:rFonts w:ascii="Tahoma" w:hAnsi="Tahoma" w:cs="Tahoma"/>
        </w:rPr>
        <w:t>(</w:t>
      </w:r>
      <w:r>
        <w:rPr>
          <w:rFonts w:ascii="Tahoma" w:hAnsi="Tahoma" w:cs="Tahoma"/>
        </w:rPr>
        <w:t>5</w:t>
      </w:r>
      <w:r w:rsidRPr="003016C4">
        <w:rPr>
          <w:rFonts w:ascii="Tahoma" w:hAnsi="Tahoma" w:cs="Tahoma"/>
          <w:b/>
          <w:bCs/>
        </w:rPr>
        <w:t xml:space="preserve"> </w:t>
      </w:r>
      <w:r w:rsidRPr="003016C4">
        <w:rPr>
          <w:rFonts w:ascii="Tahoma" w:hAnsi="Tahoma" w:cs="Tahoma"/>
        </w:rPr>
        <w:t>marks)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EE4F17" w:rsidRPr="00176B3B" w14:paraId="72E1FE62" w14:textId="77777777" w:rsidTr="00615467">
        <w:tc>
          <w:tcPr>
            <w:tcW w:w="9016" w:type="dxa"/>
          </w:tcPr>
          <w:p w14:paraId="11D51B5A" w14:textId="77777777" w:rsidR="00EE4F17" w:rsidRDefault="00EE4F17" w:rsidP="00615467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</w:p>
          <w:p w14:paraId="17487B04" w14:textId="1550814F" w:rsidR="00C71D70" w:rsidRDefault="00C71D70" w:rsidP="00C71D70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  <w:r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  <w:t>{{OWQ6_correct}}</w:t>
            </w:r>
          </w:p>
          <w:p w14:paraId="4F545F8A" w14:textId="77777777" w:rsidR="00EE4F17" w:rsidRDefault="00EE4F17" w:rsidP="00615467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A5A5A5" w:themeColor="accent3"/>
              </w:rPr>
            </w:pPr>
          </w:p>
        </w:tc>
      </w:tr>
    </w:tbl>
    <w:p w14:paraId="403D7688" w14:textId="77777777" w:rsidR="00EE4F17" w:rsidRPr="00176B3B" w:rsidRDefault="00EE4F17" w:rsidP="00EE4F17">
      <w:pPr>
        <w:jc w:val="left"/>
        <w:rPr>
          <w:rFonts w:ascii="Tahoma" w:hAnsi="Tahoma" w:cs="Tahoma"/>
        </w:rPr>
      </w:pPr>
    </w:p>
    <w:p w14:paraId="62E8D9DB" w14:textId="4B66D143" w:rsidR="00EE4F17" w:rsidRPr="00396853" w:rsidRDefault="00EE4F17" w:rsidP="00EE4F17">
      <w:pPr>
        <w:pStyle w:val="NoSpacing"/>
        <w:jc w:val="left"/>
        <w:rPr>
          <w:rFonts w:ascii="Tahoma" w:hAnsi="Tahoma" w:cs="Tahoma"/>
        </w:rPr>
      </w:pPr>
      <w:r w:rsidRPr="00EE3EC7">
        <w:rPr>
          <w:rFonts w:ascii="Tahoma" w:hAnsi="Tahoma" w:cs="Tahoma"/>
        </w:rPr>
        <w:t>Q</w:t>
      </w:r>
      <w:r>
        <w:rPr>
          <w:rFonts w:ascii="Tahoma" w:hAnsi="Tahoma" w:cs="Tahoma"/>
        </w:rPr>
        <w:t>7</w:t>
      </w:r>
      <w:r w:rsidRPr="00EE3EC7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{{OWQ7}} </w:t>
      </w:r>
      <w:r w:rsidRPr="003016C4">
        <w:rPr>
          <w:rFonts w:ascii="Tahoma" w:hAnsi="Tahoma" w:cs="Tahoma"/>
        </w:rPr>
        <w:t>(</w:t>
      </w:r>
      <w:r>
        <w:rPr>
          <w:rFonts w:ascii="Tahoma" w:hAnsi="Tahoma" w:cs="Tahoma"/>
        </w:rPr>
        <w:t>5</w:t>
      </w:r>
      <w:r w:rsidRPr="003016C4">
        <w:rPr>
          <w:rFonts w:ascii="Tahoma" w:hAnsi="Tahoma" w:cs="Tahoma"/>
          <w:b/>
          <w:bCs/>
        </w:rPr>
        <w:t xml:space="preserve"> </w:t>
      </w:r>
      <w:r w:rsidRPr="003016C4">
        <w:rPr>
          <w:rFonts w:ascii="Tahoma" w:hAnsi="Tahoma" w:cs="Tahoma"/>
        </w:rPr>
        <w:t>marks)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EE4F17" w:rsidRPr="00176B3B" w14:paraId="6A69B1A5" w14:textId="77777777" w:rsidTr="00615467">
        <w:tc>
          <w:tcPr>
            <w:tcW w:w="9016" w:type="dxa"/>
          </w:tcPr>
          <w:p w14:paraId="19FA81E6" w14:textId="77777777" w:rsidR="00EE4F17" w:rsidRDefault="00EE4F17" w:rsidP="00615467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</w:p>
          <w:p w14:paraId="52A4079E" w14:textId="028A27A4" w:rsidR="00C71D70" w:rsidRDefault="00C71D70" w:rsidP="00C71D70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  <w:r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  <w:t>{{OWQ7_correct</w:t>
            </w:r>
            <w:r w:rsidRPr="00A32043"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  <w:t>}}</w:t>
            </w:r>
          </w:p>
          <w:p w14:paraId="13E8F0C7" w14:textId="77777777" w:rsidR="00EE4F17" w:rsidRDefault="00EE4F17" w:rsidP="00615467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A5A5A5" w:themeColor="accent3"/>
              </w:rPr>
            </w:pPr>
          </w:p>
        </w:tc>
      </w:tr>
    </w:tbl>
    <w:p w14:paraId="10F910C8" w14:textId="77777777" w:rsidR="00EE4F17" w:rsidRPr="00176B3B" w:rsidRDefault="00EE4F17" w:rsidP="00EE4F17">
      <w:pPr>
        <w:jc w:val="left"/>
        <w:rPr>
          <w:rFonts w:ascii="Tahoma" w:hAnsi="Tahoma" w:cs="Tahoma"/>
        </w:rPr>
      </w:pPr>
    </w:p>
    <w:p w14:paraId="73D0FF59" w14:textId="451EBD9B" w:rsidR="00EE4F17" w:rsidRPr="00396853" w:rsidRDefault="00EE4F17" w:rsidP="00EE4F17">
      <w:pPr>
        <w:pStyle w:val="NoSpacing"/>
        <w:jc w:val="left"/>
        <w:rPr>
          <w:rFonts w:ascii="Tahoma" w:hAnsi="Tahoma" w:cs="Tahoma"/>
        </w:rPr>
      </w:pPr>
      <w:r w:rsidRPr="00EE3EC7">
        <w:rPr>
          <w:rFonts w:ascii="Tahoma" w:hAnsi="Tahoma" w:cs="Tahoma"/>
        </w:rPr>
        <w:t>Q</w:t>
      </w:r>
      <w:r>
        <w:rPr>
          <w:rFonts w:ascii="Tahoma" w:hAnsi="Tahoma" w:cs="Tahoma"/>
        </w:rPr>
        <w:t>8</w:t>
      </w:r>
      <w:r w:rsidRPr="00EE3EC7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 xml:space="preserve">{{OWQ8}} </w:t>
      </w:r>
      <w:r w:rsidRPr="003016C4">
        <w:rPr>
          <w:rFonts w:ascii="Tahoma" w:hAnsi="Tahoma" w:cs="Tahoma"/>
        </w:rPr>
        <w:t>(</w:t>
      </w:r>
      <w:r>
        <w:rPr>
          <w:rFonts w:ascii="Tahoma" w:hAnsi="Tahoma" w:cs="Tahoma"/>
        </w:rPr>
        <w:t>5</w:t>
      </w:r>
      <w:r w:rsidRPr="003016C4">
        <w:rPr>
          <w:rFonts w:ascii="Tahoma" w:hAnsi="Tahoma" w:cs="Tahoma"/>
          <w:b/>
          <w:bCs/>
        </w:rPr>
        <w:t xml:space="preserve"> </w:t>
      </w:r>
      <w:r w:rsidRPr="003016C4">
        <w:rPr>
          <w:rFonts w:ascii="Tahoma" w:hAnsi="Tahoma" w:cs="Tahoma"/>
        </w:rPr>
        <w:t>marks)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EE4F17" w:rsidRPr="00176B3B" w14:paraId="62305C4F" w14:textId="77777777" w:rsidTr="00615467">
        <w:tc>
          <w:tcPr>
            <w:tcW w:w="9016" w:type="dxa"/>
          </w:tcPr>
          <w:p w14:paraId="33E0F590" w14:textId="77777777" w:rsidR="00EE4F17" w:rsidRDefault="00EE4F17" w:rsidP="00615467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</w:p>
          <w:p w14:paraId="79C516F4" w14:textId="5FDDF6F4" w:rsidR="00C71D70" w:rsidRDefault="00C71D70" w:rsidP="00C71D70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  <w:r>
              <w:rPr>
                <w:rFonts w:ascii="Tahoma" w:hAnsi="Tahoma" w:cs="Tahoma"/>
                <w:i/>
                <w:iCs/>
                <w:color w:val="FF0000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  <w:t>{{OWQ8_correct}}</w:t>
            </w:r>
          </w:p>
          <w:p w14:paraId="2F5B71FA" w14:textId="77777777" w:rsidR="00EE4F17" w:rsidRDefault="00EE4F17" w:rsidP="00615467">
            <w:pPr>
              <w:pStyle w:val="NoSpacing"/>
              <w:jc w:val="left"/>
              <w:rPr>
                <w:rFonts w:ascii="Tahoma" w:hAnsi="Tahoma" w:cs="Tahoma"/>
                <w:i/>
                <w:iCs/>
                <w:color w:val="A5A5A5" w:themeColor="accent3"/>
              </w:rPr>
            </w:pPr>
          </w:p>
        </w:tc>
      </w:tr>
    </w:tbl>
    <w:p w14:paraId="1F4EA7B9" w14:textId="77777777" w:rsidR="00B947DC" w:rsidRDefault="00B947DC" w:rsidP="00B947DC"/>
    <w:p w14:paraId="396E74CA" w14:textId="77777777" w:rsidR="00B947DC" w:rsidRPr="00B947DC" w:rsidRDefault="00B947DC" w:rsidP="00B947DC"/>
    <w:p w14:paraId="2CE44612" w14:textId="77777777" w:rsidR="00AA473B" w:rsidRDefault="00AA473B" w:rsidP="005C5CEB">
      <w:pPr>
        <w:pStyle w:val="Heading1"/>
        <w:rPr>
          <w:rFonts w:ascii="Tahoma" w:hAnsi="Tahoma" w:cs="Tahoma"/>
        </w:rPr>
      </w:pPr>
    </w:p>
    <w:p w14:paraId="0C3056C9" w14:textId="0620A19A" w:rsidR="00446C93" w:rsidRPr="00D72DB6" w:rsidRDefault="00446C93" w:rsidP="005C5CEB">
      <w:pPr>
        <w:pStyle w:val="Heading1"/>
        <w:rPr>
          <w:rFonts w:ascii="Tahoma" w:hAnsi="Tahoma" w:cs="Tahoma"/>
        </w:rPr>
      </w:pPr>
      <w:r w:rsidRPr="00D72DB6">
        <w:rPr>
          <w:rFonts w:ascii="Tahoma" w:hAnsi="Tahoma" w:cs="Tahoma"/>
        </w:rPr>
        <w:t xml:space="preserve">Section Three – </w:t>
      </w:r>
      <w:r w:rsidR="005C5CEB">
        <w:rPr>
          <w:rFonts w:ascii="Tahoma" w:hAnsi="Tahoma" w:cs="Tahoma"/>
        </w:rPr>
        <w:t>Practical</w:t>
      </w:r>
      <w:r w:rsidRPr="00D72DB6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40</w:t>
      </w:r>
      <w:r w:rsidRPr="00D72DB6">
        <w:rPr>
          <w:rFonts w:ascii="Tahoma" w:hAnsi="Tahoma" w:cs="Tahoma"/>
        </w:rPr>
        <w:t xml:space="preserve"> Marks </w:t>
      </w:r>
    </w:p>
    <w:p w14:paraId="357E1CEF" w14:textId="3E471D35" w:rsidR="00446C93" w:rsidRDefault="00446C93" w:rsidP="00446C93">
      <w:pPr>
        <w:jc w:val="left"/>
        <w:rPr>
          <w:rStyle w:val="SubtleEmphasis"/>
          <w:rFonts w:ascii="Tahoma" w:hAnsi="Tahoma" w:cs="Tahoma"/>
        </w:rPr>
      </w:pPr>
      <w:r w:rsidRPr="165CBCAF">
        <w:rPr>
          <w:rStyle w:val="SubtleEmphasis"/>
          <w:rFonts w:ascii="Tahoma" w:hAnsi="Tahoma" w:cs="Tahoma"/>
        </w:rPr>
        <w:t xml:space="preserve">Practical </w:t>
      </w:r>
      <w:r w:rsidR="00023C71">
        <w:rPr>
          <w:rStyle w:val="SubtleEmphasis"/>
          <w:rFonts w:ascii="Tahoma" w:hAnsi="Tahoma" w:cs="Tahoma"/>
        </w:rPr>
        <w:t>in Visual Studio.</w:t>
      </w:r>
      <w:r w:rsidRPr="165CBCAF">
        <w:rPr>
          <w:rStyle w:val="SubtleEmphasis"/>
          <w:rFonts w:ascii="Tahoma" w:hAnsi="Tahoma" w:cs="Tahoma"/>
        </w:rPr>
        <w:t xml:space="preserve"> </w:t>
      </w:r>
      <w:r w:rsidR="00023C71">
        <w:rPr>
          <w:rStyle w:val="SubtleEmphasis"/>
          <w:rFonts w:ascii="Tahoma" w:hAnsi="Tahoma" w:cs="Tahoma"/>
        </w:rPr>
        <w:t>Follow the instructions in the Practical Part file</w:t>
      </w:r>
      <w:r w:rsidR="009775F6">
        <w:rPr>
          <w:rStyle w:val="SubtleEmphasis"/>
          <w:rFonts w:ascii="Tahoma" w:hAnsi="Tahoma" w:cs="Tahoma"/>
        </w:rPr>
        <w:t>.</w:t>
      </w:r>
    </w:p>
    <w:p w14:paraId="652E0F18" w14:textId="77777777" w:rsidR="00C56EB8" w:rsidRPr="00176B3B" w:rsidRDefault="00C56EB8" w:rsidP="00A64439">
      <w:pPr>
        <w:jc w:val="left"/>
        <w:rPr>
          <w:rFonts w:ascii="Tahoma" w:hAnsi="Tahoma" w:cs="Tahoma"/>
        </w:rPr>
      </w:pPr>
    </w:p>
    <w:sectPr w:rsidR="00C56EB8" w:rsidRPr="00176B3B" w:rsidSect="00A8317A">
      <w:footerReference w:type="default" r:id="rId11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C4BFC" w14:textId="77777777" w:rsidR="00A8317A" w:rsidRDefault="00A8317A" w:rsidP="00371598">
      <w:pPr>
        <w:spacing w:after="0" w:line="240" w:lineRule="auto"/>
      </w:pPr>
      <w:r>
        <w:separator/>
      </w:r>
    </w:p>
  </w:endnote>
  <w:endnote w:type="continuationSeparator" w:id="0">
    <w:p w14:paraId="1AC7D700" w14:textId="77777777" w:rsidR="00A8317A" w:rsidRDefault="00A8317A" w:rsidP="00371598">
      <w:pPr>
        <w:spacing w:after="0" w:line="240" w:lineRule="auto"/>
      </w:pPr>
      <w:r>
        <w:continuationSeparator/>
      </w:r>
    </w:p>
  </w:endnote>
  <w:endnote w:type="continuationNotice" w:id="1">
    <w:p w14:paraId="4F6EBC43" w14:textId="77777777" w:rsidR="00A8317A" w:rsidRDefault="00A831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3F5CD" w14:textId="41047B8E" w:rsidR="00744D95" w:rsidRDefault="004911BE" w:rsidP="00744D95">
    <w:pPr>
      <w:pStyle w:val="Footer"/>
      <w:jc w:val="center"/>
    </w:pPr>
    <w:r>
      <w:t>Exa</w:t>
    </w:r>
    <w:r w:rsidR="00C55352">
      <w:t>m_</w:t>
    </w:r>
    <w:r w:rsidR="00F17B24">
      <w:t>Version_</w:t>
    </w:r>
    <w:r w:rsidR="00744D95">
      <w:t>1.</w:t>
    </w:r>
    <w:r w:rsidR="000E55D2"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D8B96" w14:textId="77777777" w:rsidR="00A8317A" w:rsidRDefault="00A8317A" w:rsidP="00371598">
      <w:pPr>
        <w:spacing w:after="0" w:line="240" w:lineRule="auto"/>
      </w:pPr>
      <w:r>
        <w:separator/>
      </w:r>
    </w:p>
  </w:footnote>
  <w:footnote w:type="continuationSeparator" w:id="0">
    <w:p w14:paraId="29471BB0" w14:textId="77777777" w:rsidR="00A8317A" w:rsidRDefault="00A8317A" w:rsidP="00371598">
      <w:pPr>
        <w:spacing w:after="0" w:line="240" w:lineRule="auto"/>
      </w:pPr>
      <w:r>
        <w:continuationSeparator/>
      </w:r>
    </w:p>
  </w:footnote>
  <w:footnote w:type="continuationNotice" w:id="1">
    <w:p w14:paraId="54C96CD0" w14:textId="77777777" w:rsidR="00A8317A" w:rsidRDefault="00A831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36B0"/>
    <w:multiLevelType w:val="hybridMultilevel"/>
    <w:tmpl w:val="9A728C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A27EA"/>
    <w:multiLevelType w:val="hybridMultilevel"/>
    <w:tmpl w:val="3A6A7C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A1679"/>
    <w:multiLevelType w:val="hybridMultilevel"/>
    <w:tmpl w:val="6F6AB6C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DF0B28"/>
    <w:multiLevelType w:val="hybridMultilevel"/>
    <w:tmpl w:val="6F6AB6C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3224F8"/>
    <w:multiLevelType w:val="hybridMultilevel"/>
    <w:tmpl w:val="6F6AB6C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2D73E9"/>
    <w:multiLevelType w:val="hybridMultilevel"/>
    <w:tmpl w:val="083C46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D57D0"/>
    <w:multiLevelType w:val="hybridMultilevel"/>
    <w:tmpl w:val="6F6AB6C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793318"/>
    <w:multiLevelType w:val="hybridMultilevel"/>
    <w:tmpl w:val="6F6AB6C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67A7"/>
    <w:multiLevelType w:val="hybridMultilevel"/>
    <w:tmpl w:val="6F6AB6C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FB0ED0"/>
    <w:multiLevelType w:val="hybridMultilevel"/>
    <w:tmpl w:val="D32865C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B3259C"/>
    <w:multiLevelType w:val="hybridMultilevel"/>
    <w:tmpl w:val="14988FE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19442B"/>
    <w:multiLevelType w:val="hybridMultilevel"/>
    <w:tmpl w:val="899A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54872"/>
    <w:multiLevelType w:val="hybridMultilevel"/>
    <w:tmpl w:val="166EDDA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D512C7"/>
    <w:multiLevelType w:val="hybridMultilevel"/>
    <w:tmpl w:val="6F6AB6C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894B61"/>
    <w:multiLevelType w:val="hybridMultilevel"/>
    <w:tmpl w:val="85DCA9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895FCE"/>
    <w:multiLevelType w:val="hybridMultilevel"/>
    <w:tmpl w:val="933019D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7166E2"/>
    <w:multiLevelType w:val="hybridMultilevel"/>
    <w:tmpl w:val="6F6AB6C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73587D"/>
    <w:multiLevelType w:val="hybridMultilevel"/>
    <w:tmpl w:val="21669AFE"/>
    <w:lvl w:ilvl="0" w:tplc="A03E15B4">
      <w:start w:val="4"/>
      <w:numFmt w:val="bullet"/>
      <w:lvlText w:val="-"/>
      <w:lvlJc w:val="left"/>
      <w:pPr>
        <w:ind w:left="4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581F6B17"/>
    <w:multiLevelType w:val="hybridMultilevel"/>
    <w:tmpl w:val="3B52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2628A"/>
    <w:multiLevelType w:val="hybridMultilevel"/>
    <w:tmpl w:val="6F6AB6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7042304">
      <w:start w:val="1"/>
      <w:numFmt w:val="upperLetter"/>
      <w:lvlText w:val="%2.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91369"/>
    <w:multiLevelType w:val="hybridMultilevel"/>
    <w:tmpl w:val="6F6AB6C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CC6B4D"/>
    <w:multiLevelType w:val="hybridMultilevel"/>
    <w:tmpl w:val="0E88F72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1F104F"/>
    <w:multiLevelType w:val="hybridMultilevel"/>
    <w:tmpl w:val="EA148B8A"/>
    <w:lvl w:ilvl="0" w:tplc="47CA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3420CE"/>
    <w:multiLevelType w:val="hybridMultilevel"/>
    <w:tmpl w:val="6F6AB6C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13669C"/>
    <w:multiLevelType w:val="hybridMultilevel"/>
    <w:tmpl w:val="6F6AB6C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44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013D7B"/>
    <w:multiLevelType w:val="hybridMultilevel"/>
    <w:tmpl w:val="933019D8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8474620">
    <w:abstractNumId w:val="19"/>
  </w:num>
  <w:num w:numId="2" w16cid:durableId="35085115">
    <w:abstractNumId w:val="5"/>
  </w:num>
  <w:num w:numId="3" w16cid:durableId="863396325">
    <w:abstractNumId w:val="15"/>
  </w:num>
  <w:num w:numId="4" w16cid:durableId="1431464409">
    <w:abstractNumId w:val="25"/>
  </w:num>
  <w:num w:numId="5" w16cid:durableId="2114667213">
    <w:abstractNumId w:val="9"/>
  </w:num>
  <w:num w:numId="6" w16cid:durableId="2044599281">
    <w:abstractNumId w:val="1"/>
  </w:num>
  <w:num w:numId="7" w16cid:durableId="1070273481">
    <w:abstractNumId w:val="0"/>
  </w:num>
  <w:num w:numId="8" w16cid:durableId="400324690">
    <w:abstractNumId w:val="14"/>
  </w:num>
  <w:num w:numId="9" w16cid:durableId="889265623">
    <w:abstractNumId w:val="21"/>
  </w:num>
  <w:num w:numId="10" w16cid:durableId="157353938">
    <w:abstractNumId w:val="10"/>
  </w:num>
  <w:num w:numId="11" w16cid:durableId="790587608">
    <w:abstractNumId w:val="24"/>
  </w:num>
  <w:num w:numId="12" w16cid:durableId="1231695211">
    <w:abstractNumId w:val="8"/>
  </w:num>
  <w:num w:numId="13" w16cid:durableId="125978719">
    <w:abstractNumId w:val="12"/>
  </w:num>
  <w:num w:numId="14" w16cid:durableId="1868787300">
    <w:abstractNumId w:val="4"/>
  </w:num>
  <w:num w:numId="15" w16cid:durableId="991517846">
    <w:abstractNumId w:val="3"/>
  </w:num>
  <w:num w:numId="16" w16cid:durableId="267272813">
    <w:abstractNumId w:val="6"/>
  </w:num>
  <w:num w:numId="17" w16cid:durableId="1177157783">
    <w:abstractNumId w:val="23"/>
  </w:num>
  <w:num w:numId="18" w16cid:durableId="1188908130">
    <w:abstractNumId w:val="2"/>
  </w:num>
  <w:num w:numId="19" w16cid:durableId="1259296199">
    <w:abstractNumId w:val="20"/>
  </w:num>
  <w:num w:numId="20" w16cid:durableId="1217425794">
    <w:abstractNumId w:val="16"/>
  </w:num>
  <w:num w:numId="21" w16cid:durableId="481965241">
    <w:abstractNumId w:val="13"/>
  </w:num>
  <w:num w:numId="22" w16cid:durableId="1710303428">
    <w:abstractNumId w:val="7"/>
  </w:num>
  <w:num w:numId="23" w16cid:durableId="892083422">
    <w:abstractNumId w:val="22"/>
  </w:num>
  <w:num w:numId="24" w16cid:durableId="1504585699">
    <w:abstractNumId w:val="11"/>
  </w:num>
  <w:num w:numId="25" w16cid:durableId="1693677608">
    <w:abstractNumId w:val="18"/>
  </w:num>
  <w:num w:numId="26" w16cid:durableId="958609756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5F"/>
    <w:rsid w:val="000008BA"/>
    <w:rsid w:val="00001793"/>
    <w:rsid w:val="0000667D"/>
    <w:rsid w:val="00007030"/>
    <w:rsid w:val="00007980"/>
    <w:rsid w:val="00007B2B"/>
    <w:rsid w:val="00010799"/>
    <w:rsid w:val="000125B0"/>
    <w:rsid w:val="00021000"/>
    <w:rsid w:val="00023C71"/>
    <w:rsid w:val="00030181"/>
    <w:rsid w:val="0003170C"/>
    <w:rsid w:val="00032149"/>
    <w:rsid w:val="00034E71"/>
    <w:rsid w:val="00035413"/>
    <w:rsid w:val="000357DF"/>
    <w:rsid w:val="000359FE"/>
    <w:rsid w:val="000377BB"/>
    <w:rsid w:val="000457BF"/>
    <w:rsid w:val="00045D2A"/>
    <w:rsid w:val="000464F8"/>
    <w:rsid w:val="0004661A"/>
    <w:rsid w:val="00051D75"/>
    <w:rsid w:val="000535C2"/>
    <w:rsid w:val="00054314"/>
    <w:rsid w:val="0005465D"/>
    <w:rsid w:val="0005591D"/>
    <w:rsid w:val="000560EC"/>
    <w:rsid w:val="00056F87"/>
    <w:rsid w:val="00057B76"/>
    <w:rsid w:val="00062765"/>
    <w:rsid w:val="00063A11"/>
    <w:rsid w:val="00063CD4"/>
    <w:rsid w:val="00064BB8"/>
    <w:rsid w:val="00064F1B"/>
    <w:rsid w:val="00066EBF"/>
    <w:rsid w:val="0007153E"/>
    <w:rsid w:val="00072694"/>
    <w:rsid w:val="00080993"/>
    <w:rsid w:val="0008496F"/>
    <w:rsid w:val="00087028"/>
    <w:rsid w:val="000871BA"/>
    <w:rsid w:val="00087AF2"/>
    <w:rsid w:val="00092245"/>
    <w:rsid w:val="00093FCC"/>
    <w:rsid w:val="000A4785"/>
    <w:rsid w:val="000B20E8"/>
    <w:rsid w:val="000B24F3"/>
    <w:rsid w:val="000B33FA"/>
    <w:rsid w:val="000C563F"/>
    <w:rsid w:val="000C56D2"/>
    <w:rsid w:val="000D18D1"/>
    <w:rsid w:val="000D29DC"/>
    <w:rsid w:val="000D49F7"/>
    <w:rsid w:val="000D74CC"/>
    <w:rsid w:val="000E4C48"/>
    <w:rsid w:val="000E55D2"/>
    <w:rsid w:val="000E5B20"/>
    <w:rsid w:val="000E62F2"/>
    <w:rsid w:val="000E71BF"/>
    <w:rsid w:val="000F1408"/>
    <w:rsid w:val="000F1491"/>
    <w:rsid w:val="000F1A12"/>
    <w:rsid w:val="000F2896"/>
    <w:rsid w:val="000F5988"/>
    <w:rsid w:val="000F7902"/>
    <w:rsid w:val="000F7B9B"/>
    <w:rsid w:val="00100D12"/>
    <w:rsid w:val="00102636"/>
    <w:rsid w:val="00103A38"/>
    <w:rsid w:val="00104EC8"/>
    <w:rsid w:val="00106590"/>
    <w:rsid w:val="00107C63"/>
    <w:rsid w:val="00111A91"/>
    <w:rsid w:val="00111C99"/>
    <w:rsid w:val="001133E2"/>
    <w:rsid w:val="00116F76"/>
    <w:rsid w:val="00121706"/>
    <w:rsid w:val="001258B2"/>
    <w:rsid w:val="001275E2"/>
    <w:rsid w:val="00133EE0"/>
    <w:rsid w:val="00133F7E"/>
    <w:rsid w:val="00134D55"/>
    <w:rsid w:val="00135BD1"/>
    <w:rsid w:val="00140A90"/>
    <w:rsid w:val="00140B10"/>
    <w:rsid w:val="001423B2"/>
    <w:rsid w:val="00142BC7"/>
    <w:rsid w:val="00143A27"/>
    <w:rsid w:val="0014772B"/>
    <w:rsid w:val="00152BFB"/>
    <w:rsid w:val="0015402A"/>
    <w:rsid w:val="001549DF"/>
    <w:rsid w:val="001601E0"/>
    <w:rsid w:val="00160BF5"/>
    <w:rsid w:val="00163BA2"/>
    <w:rsid w:val="001664D8"/>
    <w:rsid w:val="00166C61"/>
    <w:rsid w:val="00167036"/>
    <w:rsid w:val="00176B3B"/>
    <w:rsid w:val="001779F9"/>
    <w:rsid w:val="00180242"/>
    <w:rsid w:val="00180EBA"/>
    <w:rsid w:val="00180FDC"/>
    <w:rsid w:val="00181468"/>
    <w:rsid w:val="001837A6"/>
    <w:rsid w:val="00185631"/>
    <w:rsid w:val="001875E1"/>
    <w:rsid w:val="0018797E"/>
    <w:rsid w:val="0019194A"/>
    <w:rsid w:val="0019311B"/>
    <w:rsid w:val="001932D0"/>
    <w:rsid w:val="00194E40"/>
    <w:rsid w:val="00194EE9"/>
    <w:rsid w:val="00196186"/>
    <w:rsid w:val="00197A56"/>
    <w:rsid w:val="001A17DA"/>
    <w:rsid w:val="001A6503"/>
    <w:rsid w:val="001B2D02"/>
    <w:rsid w:val="001B3171"/>
    <w:rsid w:val="001B3B99"/>
    <w:rsid w:val="001B5C31"/>
    <w:rsid w:val="001C04EA"/>
    <w:rsid w:val="001C44AE"/>
    <w:rsid w:val="001C657E"/>
    <w:rsid w:val="001C77D1"/>
    <w:rsid w:val="001D0F6E"/>
    <w:rsid w:val="001D3B6B"/>
    <w:rsid w:val="001E17CA"/>
    <w:rsid w:val="001E5E42"/>
    <w:rsid w:val="001E6189"/>
    <w:rsid w:val="001E6358"/>
    <w:rsid w:val="001E78AE"/>
    <w:rsid w:val="001F092B"/>
    <w:rsid w:val="001F1730"/>
    <w:rsid w:val="001F293B"/>
    <w:rsid w:val="001F4F24"/>
    <w:rsid w:val="001F6EE5"/>
    <w:rsid w:val="00207042"/>
    <w:rsid w:val="00211284"/>
    <w:rsid w:val="00214F54"/>
    <w:rsid w:val="0021766F"/>
    <w:rsid w:val="002215A8"/>
    <w:rsid w:val="0022267F"/>
    <w:rsid w:val="002232C5"/>
    <w:rsid w:val="00225016"/>
    <w:rsid w:val="00234108"/>
    <w:rsid w:val="00235DEB"/>
    <w:rsid w:val="00244B50"/>
    <w:rsid w:val="00246650"/>
    <w:rsid w:val="00252A80"/>
    <w:rsid w:val="002648D5"/>
    <w:rsid w:val="00270C91"/>
    <w:rsid w:val="0027369E"/>
    <w:rsid w:val="00274514"/>
    <w:rsid w:val="002751E7"/>
    <w:rsid w:val="00281672"/>
    <w:rsid w:val="0028562E"/>
    <w:rsid w:val="002930C5"/>
    <w:rsid w:val="002954D2"/>
    <w:rsid w:val="002977DF"/>
    <w:rsid w:val="00297E9A"/>
    <w:rsid w:val="002A03A0"/>
    <w:rsid w:val="002A361A"/>
    <w:rsid w:val="002B4AD1"/>
    <w:rsid w:val="002B570F"/>
    <w:rsid w:val="002C49BC"/>
    <w:rsid w:val="002C546B"/>
    <w:rsid w:val="002C6736"/>
    <w:rsid w:val="002C67A5"/>
    <w:rsid w:val="002C7CE1"/>
    <w:rsid w:val="002D0DF2"/>
    <w:rsid w:val="002D10FD"/>
    <w:rsid w:val="002D5669"/>
    <w:rsid w:val="002D7B98"/>
    <w:rsid w:val="002E1B32"/>
    <w:rsid w:val="002E2163"/>
    <w:rsid w:val="002E2C2B"/>
    <w:rsid w:val="002E31B0"/>
    <w:rsid w:val="002F3EC5"/>
    <w:rsid w:val="0030055F"/>
    <w:rsid w:val="003016C4"/>
    <w:rsid w:val="00303AA5"/>
    <w:rsid w:val="00304920"/>
    <w:rsid w:val="00304E37"/>
    <w:rsid w:val="003057DB"/>
    <w:rsid w:val="003117BE"/>
    <w:rsid w:val="00311D13"/>
    <w:rsid w:val="00321AD6"/>
    <w:rsid w:val="003244C5"/>
    <w:rsid w:val="00333B90"/>
    <w:rsid w:val="00336BF1"/>
    <w:rsid w:val="003379D9"/>
    <w:rsid w:val="00351D2A"/>
    <w:rsid w:val="00354DA8"/>
    <w:rsid w:val="003576A8"/>
    <w:rsid w:val="003604E4"/>
    <w:rsid w:val="00361E48"/>
    <w:rsid w:val="00371598"/>
    <w:rsid w:val="0037232C"/>
    <w:rsid w:val="00377CE7"/>
    <w:rsid w:val="00380817"/>
    <w:rsid w:val="00381013"/>
    <w:rsid w:val="003870C5"/>
    <w:rsid w:val="003908C0"/>
    <w:rsid w:val="00395A56"/>
    <w:rsid w:val="003960E8"/>
    <w:rsid w:val="00396853"/>
    <w:rsid w:val="003A22FF"/>
    <w:rsid w:val="003A2E82"/>
    <w:rsid w:val="003A4580"/>
    <w:rsid w:val="003A66E9"/>
    <w:rsid w:val="003A6CF1"/>
    <w:rsid w:val="003A6E67"/>
    <w:rsid w:val="003C155D"/>
    <w:rsid w:val="003C2EB1"/>
    <w:rsid w:val="003C64B0"/>
    <w:rsid w:val="003D06C3"/>
    <w:rsid w:val="003D2D63"/>
    <w:rsid w:val="003D3C4D"/>
    <w:rsid w:val="003D58DB"/>
    <w:rsid w:val="003E083A"/>
    <w:rsid w:val="003E5B9E"/>
    <w:rsid w:val="003F0607"/>
    <w:rsid w:val="003F0F21"/>
    <w:rsid w:val="003F190E"/>
    <w:rsid w:val="003F2063"/>
    <w:rsid w:val="003F26A9"/>
    <w:rsid w:val="003F49A5"/>
    <w:rsid w:val="003F612D"/>
    <w:rsid w:val="004025BA"/>
    <w:rsid w:val="004074B9"/>
    <w:rsid w:val="0041007A"/>
    <w:rsid w:val="00411F16"/>
    <w:rsid w:val="0042099D"/>
    <w:rsid w:val="0042314B"/>
    <w:rsid w:val="0042504B"/>
    <w:rsid w:val="00425F26"/>
    <w:rsid w:val="00427821"/>
    <w:rsid w:val="00427F3D"/>
    <w:rsid w:val="00434C1C"/>
    <w:rsid w:val="0043561C"/>
    <w:rsid w:val="00435CFB"/>
    <w:rsid w:val="00443191"/>
    <w:rsid w:val="00444CEC"/>
    <w:rsid w:val="00446C93"/>
    <w:rsid w:val="004505BC"/>
    <w:rsid w:val="004565CE"/>
    <w:rsid w:val="00457D8D"/>
    <w:rsid w:val="004611CB"/>
    <w:rsid w:val="00461A0B"/>
    <w:rsid w:val="00465A78"/>
    <w:rsid w:val="00473107"/>
    <w:rsid w:val="0047431B"/>
    <w:rsid w:val="00475F4C"/>
    <w:rsid w:val="0048493F"/>
    <w:rsid w:val="00484A2D"/>
    <w:rsid w:val="00486F14"/>
    <w:rsid w:val="00490015"/>
    <w:rsid w:val="0049021B"/>
    <w:rsid w:val="00490D72"/>
    <w:rsid w:val="004911BE"/>
    <w:rsid w:val="00491545"/>
    <w:rsid w:val="0049167B"/>
    <w:rsid w:val="00491EED"/>
    <w:rsid w:val="00492122"/>
    <w:rsid w:val="00492184"/>
    <w:rsid w:val="00492AA3"/>
    <w:rsid w:val="00492C16"/>
    <w:rsid w:val="00493A89"/>
    <w:rsid w:val="00494B76"/>
    <w:rsid w:val="00494E22"/>
    <w:rsid w:val="00496416"/>
    <w:rsid w:val="004A3054"/>
    <w:rsid w:val="004A39F6"/>
    <w:rsid w:val="004A6F89"/>
    <w:rsid w:val="004B11FB"/>
    <w:rsid w:val="004B4CF4"/>
    <w:rsid w:val="004B540D"/>
    <w:rsid w:val="004B7A5C"/>
    <w:rsid w:val="004C2FE0"/>
    <w:rsid w:val="004C352D"/>
    <w:rsid w:val="004D3534"/>
    <w:rsid w:val="004D6459"/>
    <w:rsid w:val="004D6763"/>
    <w:rsid w:val="004E02B4"/>
    <w:rsid w:val="004E13F1"/>
    <w:rsid w:val="004E6112"/>
    <w:rsid w:val="004F3A4B"/>
    <w:rsid w:val="004F531A"/>
    <w:rsid w:val="004F5E40"/>
    <w:rsid w:val="004F6A24"/>
    <w:rsid w:val="004F778D"/>
    <w:rsid w:val="005007F5"/>
    <w:rsid w:val="00510DD2"/>
    <w:rsid w:val="00523551"/>
    <w:rsid w:val="00523DD7"/>
    <w:rsid w:val="005241D0"/>
    <w:rsid w:val="00526708"/>
    <w:rsid w:val="00526E22"/>
    <w:rsid w:val="005307FC"/>
    <w:rsid w:val="0053236B"/>
    <w:rsid w:val="005370BD"/>
    <w:rsid w:val="0054432D"/>
    <w:rsid w:val="005448C7"/>
    <w:rsid w:val="005453B7"/>
    <w:rsid w:val="00546599"/>
    <w:rsid w:val="00553FEC"/>
    <w:rsid w:val="005540F3"/>
    <w:rsid w:val="005579FB"/>
    <w:rsid w:val="00560122"/>
    <w:rsid w:val="005615A9"/>
    <w:rsid w:val="00561CE4"/>
    <w:rsid w:val="00563FD8"/>
    <w:rsid w:val="00573EBB"/>
    <w:rsid w:val="0057460D"/>
    <w:rsid w:val="005752F7"/>
    <w:rsid w:val="00580B03"/>
    <w:rsid w:val="0058285D"/>
    <w:rsid w:val="00584254"/>
    <w:rsid w:val="005866AF"/>
    <w:rsid w:val="00590DF5"/>
    <w:rsid w:val="005A1D38"/>
    <w:rsid w:val="005A7314"/>
    <w:rsid w:val="005A7F09"/>
    <w:rsid w:val="005B0C57"/>
    <w:rsid w:val="005B7A39"/>
    <w:rsid w:val="005B7A8E"/>
    <w:rsid w:val="005C059F"/>
    <w:rsid w:val="005C39C9"/>
    <w:rsid w:val="005C5AC3"/>
    <w:rsid w:val="005C5CEB"/>
    <w:rsid w:val="005D02DC"/>
    <w:rsid w:val="005D6007"/>
    <w:rsid w:val="005D7792"/>
    <w:rsid w:val="005E0DD1"/>
    <w:rsid w:val="005E3283"/>
    <w:rsid w:val="005E3CAD"/>
    <w:rsid w:val="005E3E94"/>
    <w:rsid w:val="005E428E"/>
    <w:rsid w:val="005E48D7"/>
    <w:rsid w:val="005F150C"/>
    <w:rsid w:val="005F6435"/>
    <w:rsid w:val="0060062A"/>
    <w:rsid w:val="00603EFA"/>
    <w:rsid w:val="006062C2"/>
    <w:rsid w:val="006144E2"/>
    <w:rsid w:val="00615B5F"/>
    <w:rsid w:val="00617A08"/>
    <w:rsid w:val="00620A4B"/>
    <w:rsid w:val="00620BFA"/>
    <w:rsid w:val="00622771"/>
    <w:rsid w:val="006239EF"/>
    <w:rsid w:val="0062569C"/>
    <w:rsid w:val="00630C2B"/>
    <w:rsid w:val="00635940"/>
    <w:rsid w:val="00636013"/>
    <w:rsid w:val="006364F6"/>
    <w:rsid w:val="0064125C"/>
    <w:rsid w:val="00646E72"/>
    <w:rsid w:val="0065149E"/>
    <w:rsid w:val="00652525"/>
    <w:rsid w:val="006559A2"/>
    <w:rsid w:val="0065621C"/>
    <w:rsid w:val="00656C16"/>
    <w:rsid w:val="00657D3C"/>
    <w:rsid w:val="00662237"/>
    <w:rsid w:val="00680DA5"/>
    <w:rsid w:val="00681E0D"/>
    <w:rsid w:val="006820FC"/>
    <w:rsid w:val="00691B8A"/>
    <w:rsid w:val="006924AF"/>
    <w:rsid w:val="00697C8B"/>
    <w:rsid w:val="006A0ED8"/>
    <w:rsid w:val="006A24C1"/>
    <w:rsid w:val="006A69E8"/>
    <w:rsid w:val="006A6C5F"/>
    <w:rsid w:val="006A79AC"/>
    <w:rsid w:val="006C243A"/>
    <w:rsid w:val="006C412B"/>
    <w:rsid w:val="006C46F5"/>
    <w:rsid w:val="006C7554"/>
    <w:rsid w:val="006D2F58"/>
    <w:rsid w:val="006D40BE"/>
    <w:rsid w:val="006D6E18"/>
    <w:rsid w:val="006D7BC3"/>
    <w:rsid w:val="006E2671"/>
    <w:rsid w:val="006E6DF9"/>
    <w:rsid w:val="006E78F5"/>
    <w:rsid w:val="00702F91"/>
    <w:rsid w:val="007070F0"/>
    <w:rsid w:val="007132AC"/>
    <w:rsid w:val="007136A3"/>
    <w:rsid w:val="0071750C"/>
    <w:rsid w:val="00717A52"/>
    <w:rsid w:val="00717DC9"/>
    <w:rsid w:val="007219CA"/>
    <w:rsid w:val="00723905"/>
    <w:rsid w:val="00730679"/>
    <w:rsid w:val="00732FD4"/>
    <w:rsid w:val="00733D0F"/>
    <w:rsid w:val="00735750"/>
    <w:rsid w:val="00744D95"/>
    <w:rsid w:val="007463DE"/>
    <w:rsid w:val="00747C2E"/>
    <w:rsid w:val="00754B68"/>
    <w:rsid w:val="00755AA2"/>
    <w:rsid w:val="00761B20"/>
    <w:rsid w:val="00763073"/>
    <w:rsid w:val="0076564D"/>
    <w:rsid w:val="007678F9"/>
    <w:rsid w:val="007732DA"/>
    <w:rsid w:val="00781A30"/>
    <w:rsid w:val="00781BD4"/>
    <w:rsid w:val="00782539"/>
    <w:rsid w:val="00787240"/>
    <w:rsid w:val="007877DA"/>
    <w:rsid w:val="007919DB"/>
    <w:rsid w:val="007A2B38"/>
    <w:rsid w:val="007A488C"/>
    <w:rsid w:val="007B50C0"/>
    <w:rsid w:val="007B5C72"/>
    <w:rsid w:val="007B5E70"/>
    <w:rsid w:val="007B5F6D"/>
    <w:rsid w:val="007B6F39"/>
    <w:rsid w:val="007C1F91"/>
    <w:rsid w:val="007C4E4D"/>
    <w:rsid w:val="007C51E0"/>
    <w:rsid w:val="007D5200"/>
    <w:rsid w:val="007E15B5"/>
    <w:rsid w:val="007E1982"/>
    <w:rsid w:val="007E1B8E"/>
    <w:rsid w:val="007E28A0"/>
    <w:rsid w:val="007E6DAE"/>
    <w:rsid w:val="007F49D0"/>
    <w:rsid w:val="007F7B31"/>
    <w:rsid w:val="00800712"/>
    <w:rsid w:val="008017A8"/>
    <w:rsid w:val="00802073"/>
    <w:rsid w:val="0080356E"/>
    <w:rsid w:val="00815373"/>
    <w:rsid w:val="00815AC0"/>
    <w:rsid w:val="00815D7D"/>
    <w:rsid w:val="008178ED"/>
    <w:rsid w:val="00821379"/>
    <w:rsid w:val="00821F41"/>
    <w:rsid w:val="00825015"/>
    <w:rsid w:val="00827E95"/>
    <w:rsid w:val="0083257B"/>
    <w:rsid w:val="0083767B"/>
    <w:rsid w:val="00840006"/>
    <w:rsid w:val="008452B9"/>
    <w:rsid w:val="00845E16"/>
    <w:rsid w:val="00846435"/>
    <w:rsid w:val="008470A7"/>
    <w:rsid w:val="00851060"/>
    <w:rsid w:val="0085275A"/>
    <w:rsid w:val="00854408"/>
    <w:rsid w:val="008601CB"/>
    <w:rsid w:val="00861200"/>
    <w:rsid w:val="00862F1A"/>
    <w:rsid w:val="00866667"/>
    <w:rsid w:val="00867520"/>
    <w:rsid w:val="00867C47"/>
    <w:rsid w:val="00871371"/>
    <w:rsid w:val="00871A33"/>
    <w:rsid w:val="00873991"/>
    <w:rsid w:val="00875080"/>
    <w:rsid w:val="00875A40"/>
    <w:rsid w:val="008764FA"/>
    <w:rsid w:val="00880202"/>
    <w:rsid w:val="00880AB8"/>
    <w:rsid w:val="00880B3C"/>
    <w:rsid w:val="008825CD"/>
    <w:rsid w:val="0088600F"/>
    <w:rsid w:val="00886948"/>
    <w:rsid w:val="00892CE9"/>
    <w:rsid w:val="008935DD"/>
    <w:rsid w:val="00897122"/>
    <w:rsid w:val="00897A0E"/>
    <w:rsid w:val="008A5B41"/>
    <w:rsid w:val="008B0A18"/>
    <w:rsid w:val="008B27F4"/>
    <w:rsid w:val="008B4D47"/>
    <w:rsid w:val="008B55E1"/>
    <w:rsid w:val="008C479A"/>
    <w:rsid w:val="008C49B7"/>
    <w:rsid w:val="008C5D2C"/>
    <w:rsid w:val="008C67F4"/>
    <w:rsid w:val="008C7F25"/>
    <w:rsid w:val="008D16F7"/>
    <w:rsid w:val="008D3FA5"/>
    <w:rsid w:val="008D43AE"/>
    <w:rsid w:val="008D69C5"/>
    <w:rsid w:val="008E5112"/>
    <w:rsid w:val="008E79FC"/>
    <w:rsid w:val="008F029E"/>
    <w:rsid w:val="008F4A7F"/>
    <w:rsid w:val="008F4D85"/>
    <w:rsid w:val="0090169B"/>
    <w:rsid w:val="00901D23"/>
    <w:rsid w:val="00901DD0"/>
    <w:rsid w:val="009049CD"/>
    <w:rsid w:val="009055EA"/>
    <w:rsid w:val="00912528"/>
    <w:rsid w:val="00913C42"/>
    <w:rsid w:val="00915E53"/>
    <w:rsid w:val="00917159"/>
    <w:rsid w:val="0092047A"/>
    <w:rsid w:val="00921339"/>
    <w:rsid w:val="00922174"/>
    <w:rsid w:val="0092326D"/>
    <w:rsid w:val="00925367"/>
    <w:rsid w:val="00925CA7"/>
    <w:rsid w:val="00925D5A"/>
    <w:rsid w:val="00930D26"/>
    <w:rsid w:val="00931F58"/>
    <w:rsid w:val="0093556A"/>
    <w:rsid w:val="009358A9"/>
    <w:rsid w:val="0094201C"/>
    <w:rsid w:val="00942913"/>
    <w:rsid w:val="00942BB6"/>
    <w:rsid w:val="00946745"/>
    <w:rsid w:val="00947D37"/>
    <w:rsid w:val="00951044"/>
    <w:rsid w:val="00954C18"/>
    <w:rsid w:val="009740AA"/>
    <w:rsid w:val="009775B4"/>
    <w:rsid w:val="009775F6"/>
    <w:rsid w:val="00980307"/>
    <w:rsid w:val="009817E8"/>
    <w:rsid w:val="00981DA3"/>
    <w:rsid w:val="009837FD"/>
    <w:rsid w:val="00983B2B"/>
    <w:rsid w:val="0098695C"/>
    <w:rsid w:val="009933A1"/>
    <w:rsid w:val="009938F6"/>
    <w:rsid w:val="009942B7"/>
    <w:rsid w:val="00995C93"/>
    <w:rsid w:val="009A3336"/>
    <w:rsid w:val="009C0286"/>
    <w:rsid w:val="009C1A8E"/>
    <w:rsid w:val="009C3D79"/>
    <w:rsid w:val="009C7077"/>
    <w:rsid w:val="009D29C5"/>
    <w:rsid w:val="009D2CE3"/>
    <w:rsid w:val="009D30C1"/>
    <w:rsid w:val="009E128B"/>
    <w:rsid w:val="009E2D76"/>
    <w:rsid w:val="009F016C"/>
    <w:rsid w:val="009F3B65"/>
    <w:rsid w:val="009F3E45"/>
    <w:rsid w:val="009F4CDF"/>
    <w:rsid w:val="009F55A8"/>
    <w:rsid w:val="009F60D3"/>
    <w:rsid w:val="009F7352"/>
    <w:rsid w:val="009F790C"/>
    <w:rsid w:val="00A00095"/>
    <w:rsid w:val="00A026FB"/>
    <w:rsid w:val="00A02D52"/>
    <w:rsid w:val="00A043A0"/>
    <w:rsid w:val="00A054F1"/>
    <w:rsid w:val="00A11B96"/>
    <w:rsid w:val="00A1222E"/>
    <w:rsid w:val="00A14198"/>
    <w:rsid w:val="00A169D3"/>
    <w:rsid w:val="00A177B9"/>
    <w:rsid w:val="00A17913"/>
    <w:rsid w:val="00A2366C"/>
    <w:rsid w:val="00A23D3F"/>
    <w:rsid w:val="00A32043"/>
    <w:rsid w:val="00A3442D"/>
    <w:rsid w:val="00A34681"/>
    <w:rsid w:val="00A34C25"/>
    <w:rsid w:val="00A34CF7"/>
    <w:rsid w:val="00A37CC8"/>
    <w:rsid w:val="00A4000D"/>
    <w:rsid w:val="00A418A2"/>
    <w:rsid w:val="00A425F6"/>
    <w:rsid w:val="00A5733C"/>
    <w:rsid w:val="00A64439"/>
    <w:rsid w:val="00A6444A"/>
    <w:rsid w:val="00A653F8"/>
    <w:rsid w:val="00A673C2"/>
    <w:rsid w:val="00A7393A"/>
    <w:rsid w:val="00A7574C"/>
    <w:rsid w:val="00A76395"/>
    <w:rsid w:val="00A773AC"/>
    <w:rsid w:val="00A8283F"/>
    <w:rsid w:val="00A8317A"/>
    <w:rsid w:val="00A901C7"/>
    <w:rsid w:val="00A926C0"/>
    <w:rsid w:val="00A92B5F"/>
    <w:rsid w:val="00AA0649"/>
    <w:rsid w:val="00AA473B"/>
    <w:rsid w:val="00AA4A20"/>
    <w:rsid w:val="00AA717E"/>
    <w:rsid w:val="00AA7E98"/>
    <w:rsid w:val="00AB0C94"/>
    <w:rsid w:val="00AB14DC"/>
    <w:rsid w:val="00AB2190"/>
    <w:rsid w:val="00AB6D44"/>
    <w:rsid w:val="00AB6E05"/>
    <w:rsid w:val="00AC2954"/>
    <w:rsid w:val="00AC3AAB"/>
    <w:rsid w:val="00AC59A7"/>
    <w:rsid w:val="00AD168C"/>
    <w:rsid w:val="00AD1B58"/>
    <w:rsid w:val="00AE0C6B"/>
    <w:rsid w:val="00AE4D26"/>
    <w:rsid w:val="00AE6F0D"/>
    <w:rsid w:val="00AF1E37"/>
    <w:rsid w:val="00AF222B"/>
    <w:rsid w:val="00AF416C"/>
    <w:rsid w:val="00B00E05"/>
    <w:rsid w:val="00B01A96"/>
    <w:rsid w:val="00B02A32"/>
    <w:rsid w:val="00B03269"/>
    <w:rsid w:val="00B03E10"/>
    <w:rsid w:val="00B04C2D"/>
    <w:rsid w:val="00B07B67"/>
    <w:rsid w:val="00B13BBB"/>
    <w:rsid w:val="00B14583"/>
    <w:rsid w:val="00B171E9"/>
    <w:rsid w:val="00B21631"/>
    <w:rsid w:val="00B2249E"/>
    <w:rsid w:val="00B22664"/>
    <w:rsid w:val="00B3030B"/>
    <w:rsid w:val="00B3050B"/>
    <w:rsid w:val="00B33660"/>
    <w:rsid w:val="00B34278"/>
    <w:rsid w:val="00B34B42"/>
    <w:rsid w:val="00B42DB6"/>
    <w:rsid w:val="00B42E6F"/>
    <w:rsid w:val="00B45570"/>
    <w:rsid w:val="00B508B2"/>
    <w:rsid w:val="00B508C7"/>
    <w:rsid w:val="00B546AF"/>
    <w:rsid w:val="00B56850"/>
    <w:rsid w:val="00B578C7"/>
    <w:rsid w:val="00B625B4"/>
    <w:rsid w:val="00B67F95"/>
    <w:rsid w:val="00B71822"/>
    <w:rsid w:val="00B7217E"/>
    <w:rsid w:val="00B76FE9"/>
    <w:rsid w:val="00B77B61"/>
    <w:rsid w:val="00B809E2"/>
    <w:rsid w:val="00B810BD"/>
    <w:rsid w:val="00B83EFF"/>
    <w:rsid w:val="00B84DCF"/>
    <w:rsid w:val="00B87997"/>
    <w:rsid w:val="00B87E17"/>
    <w:rsid w:val="00B947DC"/>
    <w:rsid w:val="00B94E01"/>
    <w:rsid w:val="00B96090"/>
    <w:rsid w:val="00B96373"/>
    <w:rsid w:val="00BA0F2E"/>
    <w:rsid w:val="00BA517A"/>
    <w:rsid w:val="00BA7CC6"/>
    <w:rsid w:val="00BC2BFA"/>
    <w:rsid w:val="00BD60DB"/>
    <w:rsid w:val="00BE1A93"/>
    <w:rsid w:val="00BE33CB"/>
    <w:rsid w:val="00BE3637"/>
    <w:rsid w:val="00BE5242"/>
    <w:rsid w:val="00BF071B"/>
    <w:rsid w:val="00BF1AF9"/>
    <w:rsid w:val="00BF1FEC"/>
    <w:rsid w:val="00BF56EE"/>
    <w:rsid w:val="00BF5AC4"/>
    <w:rsid w:val="00BF65A9"/>
    <w:rsid w:val="00BF73E0"/>
    <w:rsid w:val="00BF780E"/>
    <w:rsid w:val="00C0058F"/>
    <w:rsid w:val="00C01DDB"/>
    <w:rsid w:val="00C055EC"/>
    <w:rsid w:val="00C13989"/>
    <w:rsid w:val="00C13CAC"/>
    <w:rsid w:val="00C154F6"/>
    <w:rsid w:val="00C21297"/>
    <w:rsid w:val="00C27ECA"/>
    <w:rsid w:val="00C31B61"/>
    <w:rsid w:val="00C33CCB"/>
    <w:rsid w:val="00C35521"/>
    <w:rsid w:val="00C364C4"/>
    <w:rsid w:val="00C37285"/>
    <w:rsid w:val="00C40BA3"/>
    <w:rsid w:val="00C41FB4"/>
    <w:rsid w:val="00C42513"/>
    <w:rsid w:val="00C44931"/>
    <w:rsid w:val="00C45332"/>
    <w:rsid w:val="00C4778E"/>
    <w:rsid w:val="00C52AE9"/>
    <w:rsid w:val="00C55352"/>
    <w:rsid w:val="00C56EB8"/>
    <w:rsid w:val="00C60898"/>
    <w:rsid w:val="00C70F8A"/>
    <w:rsid w:val="00C71D70"/>
    <w:rsid w:val="00C9054B"/>
    <w:rsid w:val="00C9059E"/>
    <w:rsid w:val="00C97416"/>
    <w:rsid w:val="00C97B69"/>
    <w:rsid w:val="00C97EFF"/>
    <w:rsid w:val="00CA1599"/>
    <w:rsid w:val="00CA7079"/>
    <w:rsid w:val="00CA751E"/>
    <w:rsid w:val="00CB1972"/>
    <w:rsid w:val="00CB3973"/>
    <w:rsid w:val="00CB4492"/>
    <w:rsid w:val="00CC020C"/>
    <w:rsid w:val="00CC5B7A"/>
    <w:rsid w:val="00CC5E8C"/>
    <w:rsid w:val="00CC691E"/>
    <w:rsid w:val="00CD2067"/>
    <w:rsid w:val="00CD2905"/>
    <w:rsid w:val="00CD2A59"/>
    <w:rsid w:val="00CD3295"/>
    <w:rsid w:val="00CD3604"/>
    <w:rsid w:val="00CD59CE"/>
    <w:rsid w:val="00CD7D69"/>
    <w:rsid w:val="00CE12D0"/>
    <w:rsid w:val="00CE211A"/>
    <w:rsid w:val="00CE34A9"/>
    <w:rsid w:val="00CF1510"/>
    <w:rsid w:val="00CF49CC"/>
    <w:rsid w:val="00D007D8"/>
    <w:rsid w:val="00D0180A"/>
    <w:rsid w:val="00D03CC4"/>
    <w:rsid w:val="00D04B9C"/>
    <w:rsid w:val="00D06959"/>
    <w:rsid w:val="00D06E1C"/>
    <w:rsid w:val="00D074D8"/>
    <w:rsid w:val="00D12A5E"/>
    <w:rsid w:val="00D13903"/>
    <w:rsid w:val="00D13EA2"/>
    <w:rsid w:val="00D1520F"/>
    <w:rsid w:val="00D1579B"/>
    <w:rsid w:val="00D17802"/>
    <w:rsid w:val="00D200D8"/>
    <w:rsid w:val="00D3062F"/>
    <w:rsid w:val="00D33FEE"/>
    <w:rsid w:val="00D3422D"/>
    <w:rsid w:val="00D34C4D"/>
    <w:rsid w:val="00D359C9"/>
    <w:rsid w:val="00D366BB"/>
    <w:rsid w:val="00D41B03"/>
    <w:rsid w:val="00D41D89"/>
    <w:rsid w:val="00D4272A"/>
    <w:rsid w:val="00D535D4"/>
    <w:rsid w:val="00D54045"/>
    <w:rsid w:val="00D54302"/>
    <w:rsid w:val="00D56093"/>
    <w:rsid w:val="00D56BB7"/>
    <w:rsid w:val="00D6134F"/>
    <w:rsid w:val="00D629D6"/>
    <w:rsid w:val="00D64C4F"/>
    <w:rsid w:val="00D736AF"/>
    <w:rsid w:val="00D75D37"/>
    <w:rsid w:val="00D763FC"/>
    <w:rsid w:val="00D7672F"/>
    <w:rsid w:val="00D77DC5"/>
    <w:rsid w:val="00D83CCA"/>
    <w:rsid w:val="00D84B69"/>
    <w:rsid w:val="00D862B9"/>
    <w:rsid w:val="00D871E4"/>
    <w:rsid w:val="00D90E35"/>
    <w:rsid w:val="00D93E5E"/>
    <w:rsid w:val="00D93F2C"/>
    <w:rsid w:val="00D95157"/>
    <w:rsid w:val="00DA5CD0"/>
    <w:rsid w:val="00DA65F1"/>
    <w:rsid w:val="00DB0410"/>
    <w:rsid w:val="00DB40B4"/>
    <w:rsid w:val="00DB4E31"/>
    <w:rsid w:val="00DB5942"/>
    <w:rsid w:val="00DC3DFC"/>
    <w:rsid w:val="00DD56FD"/>
    <w:rsid w:val="00DD5D44"/>
    <w:rsid w:val="00DD6372"/>
    <w:rsid w:val="00DE71E3"/>
    <w:rsid w:val="00DE7E09"/>
    <w:rsid w:val="00DF01A9"/>
    <w:rsid w:val="00DF0891"/>
    <w:rsid w:val="00DF1081"/>
    <w:rsid w:val="00DF66F7"/>
    <w:rsid w:val="00DF7D50"/>
    <w:rsid w:val="00E04946"/>
    <w:rsid w:val="00E10E69"/>
    <w:rsid w:val="00E11301"/>
    <w:rsid w:val="00E20C37"/>
    <w:rsid w:val="00E20F4F"/>
    <w:rsid w:val="00E2180E"/>
    <w:rsid w:val="00E22F8F"/>
    <w:rsid w:val="00E234E6"/>
    <w:rsid w:val="00E27ABD"/>
    <w:rsid w:val="00E314FA"/>
    <w:rsid w:val="00E35958"/>
    <w:rsid w:val="00E408B0"/>
    <w:rsid w:val="00E40EBF"/>
    <w:rsid w:val="00E410AD"/>
    <w:rsid w:val="00E426D6"/>
    <w:rsid w:val="00E4294B"/>
    <w:rsid w:val="00E43A35"/>
    <w:rsid w:val="00E4456D"/>
    <w:rsid w:val="00E552B0"/>
    <w:rsid w:val="00E55A82"/>
    <w:rsid w:val="00E56039"/>
    <w:rsid w:val="00E568B2"/>
    <w:rsid w:val="00E61EE7"/>
    <w:rsid w:val="00E65580"/>
    <w:rsid w:val="00E7473F"/>
    <w:rsid w:val="00E75453"/>
    <w:rsid w:val="00E76CB2"/>
    <w:rsid w:val="00E8246B"/>
    <w:rsid w:val="00E824CD"/>
    <w:rsid w:val="00E834C3"/>
    <w:rsid w:val="00E902B4"/>
    <w:rsid w:val="00E91016"/>
    <w:rsid w:val="00E926EF"/>
    <w:rsid w:val="00E92873"/>
    <w:rsid w:val="00E953E5"/>
    <w:rsid w:val="00E9612A"/>
    <w:rsid w:val="00E96951"/>
    <w:rsid w:val="00E97250"/>
    <w:rsid w:val="00EA2E96"/>
    <w:rsid w:val="00EA3832"/>
    <w:rsid w:val="00EA6FC6"/>
    <w:rsid w:val="00EA6FDD"/>
    <w:rsid w:val="00EA78C0"/>
    <w:rsid w:val="00EA7DE1"/>
    <w:rsid w:val="00EB28FB"/>
    <w:rsid w:val="00EB30C1"/>
    <w:rsid w:val="00EB35F0"/>
    <w:rsid w:val="00EB3729"/>
    <w:rsid w:val="00EB3B77"/>
    <w:rsid w:val="00EB58C4"/>
    <w:rsid w:val="00EB7068"/>
    <w:rsid w:val="00EB7C44"/>
    <w:rsid w:val="00EC169D"/>
    <w:rsid w:val="00EC64EA"/>
    <w:rsid w:val="00EC655F"/>
    <w:rsid w:val="00ED19F2"/>
    <w:rsid w:val="00ED2A9D"/>
    <w:rsid w:val="00EE0686"/>
    <w:rsid w:val="00EE18DE"/>
    <w:rsid w:val="00EE27DC"/>
    <w:rsid w:val="00EE31F6"/>
    <w:rsid w:val="00EE3983"/>
    <w:rsid w:val="00EE3EC7"/>
    <w:rsid w:val="00EE4F17"/>
    <w:rsid w:val="00EE70A7"/>
    <w:rsid w:val="00EE749D"/>
    <w:rsid w:val="00EE7D6F"/>
    <w:rsid w:val="00EF172E"/>
    <w:rsid w:val="00F03BA4"/>
    <w:rsid w:val="00F0414F"/>
    <w:rsid w:val="00F045BE"/>
    <w:rsid w:val="00F04D68"/>
    <w:rsid w:val="00F0725A"/>
    <w:rsid w:val="00F07282"/>
    <w:rsid w:val="00F107D9"/>
    <w:rsid w:val="00F12122"/>
    <w:rsid w:val="00F1282C"/>
    <w:rsid w:val="00F17B24"/>
    <w:rsid w:val="00F17B83"/>
    <w:rsid w:val="00F208B3"/>
    <w:rsid w:val="00F23ADB"/>
    <w:rsid w:val="00F26C33"/>
    <w:rsid w:val="00F357BF"/>
    <w:rsid w:val="00F35D95"/>
    <w:rsid w:val="00F35DD2"/>
    <w:rsid w:val="00F3633E"/>
    <w:rsid w:val="00F372BA"/>
    <w:rsid w:val="00F41440"/>
    <w:rsid w:val="00F415FA"/>
    <w:rsid w:val="00F50815"/>
    <w:rsid w:val="00F53573"/>
    <w:rsid w:val="00F53DA5"/>
    <w:rsid w:val="00F55D97"/>
    <w:rsid w:val="00F618C4"/>
    <w:rsid w:val="00F62927"/>
    <w:rsid w:val="00F63859"/>
    <w:rsid w:val="00F64465"/>
    <w:rsid w:val="00F7158F"/>
    <w:rsid w:val="00F73153"/>
    <w:rsid w:val="00F81B9F"/>
    <w:rsid w:val="00F823A5"/>
    <w:rsid w:val="00F8484E"/>
    <w:rsid w:val="00F85AC8"/>
    <w:rsid w:val="00F85C74"/>
    <w:rsid w:val="00F86CA1"/>
    <w:rsid w:val="00F86D13"/>
    <w:rsid w:val="00F90EA7"/>
    <w:rsid w:val="00F90F8B"/>
    <w:rsid w:val="00F94D9C"/>
    <w:rsid w:val="00F978D4"/>
    <w:rsid w:val="00FA36F2"/>
    <w:rsid w:val="00FB2BA0"/>
    <w:rsid w:val="00FB3CAE"/>
    <w:rsid w:val="00FB53D3"/>
    <w:rsid w:val="00FB5E47"/>
    <w:rsid w:val="00FB5F96"/>
    <w:rsid w:val="00FC06E0"/>
    <w:rsid w:val="00FC1374"/>
    <w:rsid w:val="00FC2582"/>
    <w:rsid w:val="00FC5689"/>
    <w:rsid w:val="00FD31E9"/>
    <w:rsid w:val="00FE3713"/>
    <w:rsid w:val="00FE37D9"/>
    <w:rsid w:val="00FE606C"/>
    <w:rsid w:val="00FE6E32"/>
    <w:rsid w:val="00FE781A"/>
    <w:rsid w:val="00FF4450"/>
    <w:rsid w:val="060CA12A"/>
    <w:rsid w:val="20CCAF27"/>
    <w:rsid w:val="248BDD86"/>
    <w:rsid w:val="44A66B33"/>
    <w:rsid w:val="68CE0B08"/>
    <w:rsid w:val="6BA3C46D"/>
    <w:rsid w:val="6EACA145"/>
    <w:rsid w:val="719CF340"/>
    <w:rsid w:val="7454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7140E"/>
  <w15:chartTrackingRefBased/>
  <w15:docId w15:val="{CFAEE1DA-1A4B-40EC-8A60-7EF5BBA2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E47"/>
  </w:style>
  <w:style w:type="paragraph" w:styleId="Heading1">
    <w:name w:val="heading 1"/>
    <w:basedOn w:val="Normal"/>
    <w:next w:val="Normal"/>
    <w:link w:val="Heading1Char"/>
    <w:uiPriority w:val="9"/>
    <w:qFormat/>
    <w:rsid w:val="00FB5E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E4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E4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E4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E4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E4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E4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E4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E4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E5E"/>
    <w:pPr>
      <w:ind w:left="720"/>
      <w:contextualSpacing/>
    </w:pPr>
  </w:style>
  <w:style w:type="table" w:styleId="TableGrid">
    <w:name w:val="Table Grid"/>
    <w:basedOn w:val="TableNormal"/>
    <w:uiPriority w:val="39"/>
    <w:rsid w:val="00B7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53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B5E47"/>
    <w:rPr>
      <w:smallCaps/>
      <w:spacing w:val="5"/>
      <w:sz w:val="28"/>
      <w:szCs w:val="28"/>
    </w:rPr>
  </w:style>
  <w:style w:type="paragraph" w:customStyle="1" w:styleId="Standard">
    <w:name w:val="Standard"/>
    <w:rsid w:val="00166C61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lang w:val="en-US" w:eastAsia="en-US"/>
    </w:rPr>
  </w:style>
  <w:style w:type="paragraph" w:styleId="NoSpacing">
    <w:name w:val="No Spacing"/>
    <w:uiPriority w:val="1"/>
    <w:qFormat/>
    <w:rsid w:val="00FB5E47"/>
    <w:pPr>
      <w:spacing w:after="0" w:line="240" w:lineRule="auto"/>
    </w:pPr>
  </w:style>
  <w:style w:type="character" w:styleId="Emphasis">
    <w:name w:val="Emphasis"/>
    <w:uiPriority w:val="20"/>
    <w:qFormat/>
    <w:rsid w:val="00FB5E47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FB5E47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5E4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E4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E4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E4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E4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E4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E47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5E47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5E4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5E47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E4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B5E4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B5E47"/>
    <w:rPr>
      <w:b/>
      <w:b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FB5E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5E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E4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E47"/>
    <w:rPr>
      <w:b/>
      <w:bCs/>
      <w:i/>
      <w:iCs/>
    </w:rPr>
  </w:style>
  <w:style w:type="character" w:styleId="SubtleEmphasis">
    <w:name w:val="Subtle Emphasis"/>
    <w:uiPriority w:val="19"/>
    <w:qFormat/>
    <w:rsid w:val="00FB5E47"/>
    <w:rPr>
      <w:i/>
      <w:iCs/>
    </w:rPr>
  </w:style>
  <w:style w:type="character" w:styleId="IntenseEmphasis">
    <w:name w:val="Intense Emphasis"/>
    <w:uiPriority w:val="21"/>
    <w:qFormat/>
    <w:rsid w:val="00FB5E4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B5E47"/>
    <w:rPr>
      <w:b/>
      <w:bCs/>
    </w:rPr>
  </w:style>
  <w:style w:type="character" w:styleId="IntenseReference">
    <w:name w:val="Intense Reference"/>
    <w:uiPriority w:val="32"/>
    <w:qFormat/>
    <w:rsid w:val="00FB5E4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B5E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5E47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CD32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1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598"/>
  </w:style>
  <w:style w:type="paragraph" w:styleId="Footer">
    <w:name w:val="footer"/>
    <w:basedOn w:val="Normal"/>
    <w:link w:val="FooterChar"/>
    <w:uiPriority w:val="99"/>
    <w:unhideWhenUsed/>
    <w:rsid w:val="00371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598"/>
  </w:style>
  <w:style w:type="character" w:styleId="CommentReference">
    <w:name w:val="annotation reference"/>
    <w:basedOn w:val="DefaultParagraphFont"/>
    <w:uiPriority w:val="99"/>
    <w:semiHidden/>
    <w:unhideWhenUsed/>
    <w:rsid w:val="006A24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24C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A24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24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24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9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5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04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8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6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ttdavis\OneDrive%20-%20c2academy\0108-QAF-ACADEMY-SOT\a.%20Academy%20Management\Documentation\Procedures\Exam%20Procedure\Exam_Template_1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7ab9caac-4991-4bf4-aa2b-901a81992c0d" xsi:nil="true"/>
    <Scope xmlns="7ab9caac-4991-4bf4-aa2b-901a81992c0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46B14A2CD6046B3C58EDE5AA447E9" ma:contentTypeVersion="7" ma:contentTypeDescription="Create a new document." ma:contentTypeScope="" ma:versionID="3c6f65e8339184144525c1d2a2978a51">
  <xsd:schema xmlns:xsd="http://www.w3.org/2001/XMLSchema" xmlns:xs="http://www.w3.org/2001/XMLSchema" xmlns:p="http://schemas.microsoft.com/office/2006/metadata/properties" xmlns:ns2="7ab9caac-4991-4bf4-aa2b-901a81992c0d" xmlns:ns3="122d3570-e23c-45fe-863e-c096914877f8" targetNamespace="http://schemas.microsoft.com/office/2006/metadata/properties" ma:root="true" ma:fieldsID="d39419ce066ac879802947d2f3396059" ns2:_="" ns3:_="">
    <xsd:import namespace="7ab9caac-4991-4bf4-aa2b-901a81992c0d"/>
    <xsd:import namespace="122d3570-e23c-45fe-863e-c09691487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Category" minOccurs="0"/>
                <xsd:element ref="ns2:Scop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9caac-4991-4bf4-aa2b-901a81992c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ategory" ma:index="11" nillable="true" ma:displayName="Category" ma:description="This labels sets the category for the Policy, Process, Procedure etc." ma:format="Dropdown" ma:internalName="Category">
      <xsd:simpleType>
        <xsd:restriction base="dms:Choice">
          <xsd:enumeration value="Exam and Grading"/>
          <xsd:enumeration value="Administrative Tasks"/>
          <xsd:enumeration value="Students"/>
          <xsd:enumeration value="Trainers and Staff"/>
          <xsd:enumeration value="Incidents and Discipline"/>
          <xsd:enumeration value="Academy Overarching Policies, Procedures etc."/>
          <xsd:enumeration value="External Visits to include Conferences, Seminars, CTF's etc."/>
          <xsd:enumeration value="Teaching Assets"/>
          <xsd:enumeration value="Academy Assets"/>
          <xsd:enumeration value="Software, Applications and other  Teaching Tools"/>
          <xsd:enumeration value="Course - Program Review"/>
          <xsd:enumeration value="Course &amp; Program Development"/>
          <xsd:enumeration value="Class &amp; Student Management"/>
        </xsd:restriction>
      </xsd:simpleType>
    </xsd:element>
    <xsd:element name="Scope" ma:index="12" nillable="true" ma:displayName="Scope" ma:description="This attribute sets the scope of the document (Choices include Instructors, Students, Management, All Academy etc.)" ma:format="Dropdown" ma:internalName="Scope">
      <xsd:simpleType>
        <xsd:restriction base="dms:Choice">
          <xsd:enumeration value="Students"/>
          <xsd:enumeration value="Instructors"/>
          <xsd:enumeration value="Management"/>
          <xsd:enumeration value="All Academy"/>
          <xsd:enumeration value="Invigilators"/>
          <xsd:enumeration value="Instructors, Invigilators and Auditors"/>
          <xsd:enumeration value="Instructors Course Developers and Assessor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d3570-e23c-45fe-863e-c096914877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8F603-30D8-46D7-9360-F09B8C8AE45C}">
  <ds:schemaRefs>
    <ds:schemaRef ds:uri="http://schemas.microsoft.com/office/2006/metadata/properties"/>
    <ds:schemaRef ds:uri="http://schemas.microsoft.com/office/infopath/2007/PartnerControls"/>
    <ds:schemaRef ds:uri="7ab9caac-4991-4bf4-aa2b-901a81992c0d"/>
  </ds:schemaRefs>
</ds:datastoreItem>
</file>

<file path=customXml/itemProps2.xml><?xml version="1.0" encoding="utf-8"?>
<ds:datastoreItem xmlns:ds="http://schemas.openxmlformats.org/officeDocument/2006/customXml" ds:itemID="{77486DB5-2709-4FB6-AEC5-AD56F4D10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9caac-4991-4bf4-aa2b-901a81992c0d"/>
    <ds:schemaRef ds:uri="122d3570-e23c-45fe-863e-c096914877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264062-6FBA-4155-AA72-95396E7FAC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349916-50CC-43B3-BF48-610AF0402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Exam_Template_1.2</Template>
  <TotalTime>159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Davis</dc:creator>
  <cp:keywords/>
  <dc:description/>
  <cp:lastModifiedBy>Alex Popov</cp:lastModifiedBy>
  <cp:revision>18</cp:revision>
  <cp:lastPrinted>2023-05-08T19:07:00Z</cp:lastPrinted>
  <dcterms:created xsi:type="dcterms:W3CDTF">2024-02-29T13:15:00Z</dcterms:created>
  <dcterms:modified xsi:type="dcterms:W3CDTF">2024-05-04T09:41:00Z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0x010100AC446B14A2CD6046B3C58EDE5AA447E9</vt:lpwstr>
  </property>
  <property fmtid="{D5CDD505-2E9C-101B-9397-08002B2CF9AE}" pid="3" name="MediaServiceImageTags">
    <vt:lpwstr/>
  </property>
  <property fmtid="{D5CDD505-2E9C-101B-9397-08002B2CF9AE}" pid="4" name="GrammarlyDocumentId">
    <vt:lpwstr>0ed23aeff82e3e4bd9e5770ca4dc93a7db67ca0d9563802fbb4bb51618ad88f4</vt:lpwstr>
  </property>
</Properties>
</file>